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1C99" w:rsidRDefault="00186A84">
      <w:r>
        <w:rPr>
          <w:rFonts w:hint="eastAsia"/>
        </w:rPr>
        <w:t>前走廊</w:t>
      </w:r>
    </w:p>
    <w:p w:rsidR="00721C99" w:rsidRDefault="00721C99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76102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强电箱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40D18" w:rsidP="004F04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761027" w:rsidP="00CC7B9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CC7B93">
              <w:rPr>
                <w:rFonts w:hint="eastAsia"/>
                <w:color w:val="000000"/>
              </w:rPr>
              <w:t>左</w:t>
            </w:r>
            <w:r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761027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A96512" w:rsidP="00C765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160B1B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3C2398">
            <w:pPr>
              <w:rPr>
                <w:color w:val="000000"/>
              </w:rPr>
            </w:pP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F95F81" w:rsidP="003C2398">
            <w:pPr>
              <w:numPr>
                <w:ilvl w:val="0"/>
                <w:numId w:val="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C0799" w:rsidP="004F04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E9173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95F81" w:rsidRDefault="0051281F" w:rsidP="005C28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</w:t>
            </w:r>
            <w:r w:rsidR="00472AFE">
              <w:rPr>
                <w:rFonts w:hint="eastAsia"/>
                <w:color w:val="000000"/>
              </w:rPr>
              <w:t>双</w:t>
            </w:r>
            <w:r>
              <w:rPr>
                <w:rFonts w:hint="eastAsia"/>
                <w:color w:val="000000"/>
              </w:rPr>
              <w:t>控</w:t>
            </w:r>
          </w:p>
        </w:tc>
      </w:tr>
    </w:tbl>
    <w:p w:rsidR="00186A84" w:rsidRDefault="005C28B5">
      <w:r>
        <w:rPr>
          <w:rFonts w:hint="eastAsia"/>
        </w:rPr>
        <w:t>问题：顶灯开关、大厅顶灯开关，具体部署位置，该位置空间是否足够？</w:t>
      </w:r>
    </w:p>
    <w:p w:rsidR="00186A84" w:rsidRDefault="00186A84"/>
    <w:p w:rsidR="00B449FC" w:rsidRDefault="00B449FC" w:rsidP="00B449FC">
      <w:r>
        <w:rPr>
          <w:rFonts w:hint="eastAsia"/>
        </w:rPr>
        <w:t>后走廊</w:t>
      </w:r>
    </w:p>
    <w:p w:rsidR="00B449FC" w:rsidRDefault="00B449FC" w:rsidP="00B449FC">
      <w:r>
        <w:rPr>
          <w:rFonts w:hint="eastAsia"/>
        </w:rPr>
        <w:t>电器：灯</w:t>
      </w:r>
      <w:r w:rsidR="00035522">
        <w:rPr>
          <w:rFonts w:hint="eastAsia"/>
        </w:rPr>
        <w:t>、路由器、</w:t>
      </w:r>
      <w:r w:rsidR="00BB693B">
        <w:rPr>
          <w:rFonts w:hint="eastAsia"/>
        </w:rPr>
        <w:t>WIFI</w:t>
      </w:r>
      <w:r w:rsidR="00035522"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449FC" w:rsidRDefault="00B449FC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0241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DD3C8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均匀分布顶部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7A704D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射灯</w:t>
            </w:r>
          </w:p>
        </w:tc>
      </w:tr>
      <w:tr w:rsidR="00B449F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B449FC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49FC" w:rsidRDefault="00621082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62108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621082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21082" w:rsidRDefault="0039560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1613EF">
              <w:rPr>
                <w:rFonts w:hint="eastAsia"/>
                <w:color w:val="000000"/>
              </w:rPr>
              <w:t>开关</w:t>
            </w:r>
          </w:p>
        </w:tc>
      </w:tr>
      <w:tr w:rsidR="00440C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B449FC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6210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40CA1" w:rsidRDefault="00440CA1" w:rsidP="00C517B6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B449FC" w:rsidRDefault="00B449FC" w:rsidP="00B449FC">
      <w:r>
        <w:rPr>
          <w:rFonts w:hint="eastAsia"/>
        </w:rPr>
        <w:t>问题：</w:t>
      </w:r>
      <w:r w:rsidR="0098399C">
        <w:rPr>
          <w:rFonts w:hint="eastAsia"/>
        </w:rPr>
        <w:t>走廊</w:t>
      </w:r>
      <w:r w:rsidR="00A6630D">
        <w:rPr>
          <w:rFonts w:hint="eastAsia"/>
        </w:rPr>
        <w:t>顶灯有必要一开双控</w:t>
      </w:r>
      <w:r>
        <w:rPr>
          <w:rFonts w:hint="eastAsia"/>
        </w:rPr>
        <w:t>？</w:t>
      </w:r>
    </w:p>
    <w:p w:rsidR="00B449FC" w:rsidRDefault="00B449FC"/>
    <w:p w:rsidR="0049755B" w:rsidRDefault="0049755B">
      <w:r>
        <w:rPr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FA420D"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门后面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500*600</w:t>
            </w: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FA420D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FA420D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3C2398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</w:tbl>
    <w:p w:rsidR="00C83B47" w:rsidRDefault="00D97527">
      <w:r>
        <w:rPr>
          <w:rFonts w:hint="eastAsia"/>
        </w:rPr>
        <w:t>问题：是否需要设置</w:t>
      </w:r>
      <w:r w:rsidR="00AB0F5D">
        <w:rPr>
          <w:rFonts w:hint="eastAsia"/>
        </w:rPr>
        <w:t>网口？</w:t>
      </w:r>
    </w:p>
    <w:p w:rsidR="004D4F1B" w:rsidRDefault="004D4F1B"/>
    <w:p w:rsidR="005C526F" w:rsidRDefault="005C526F" w:rsidP="005C526F"/>
    <w:p w:rsidR="005C526F" w:rsidRDefault="005C526F" w:rsidP="005C526F">
      <w:r>
        <w:rPr>
          <w:rFonts w:hint="eastAsia"/>
        </w:rPr>
        <w:t>阳台</w:t>
      </w:r>
    </w:p>
    <w:p w:rsidR="005C526F" w:rsidRDefault="005C526F">
      <w:r>
        <w:rPr>
          <w:rFonts w:hint="eastAsia"/>
        </w:rPr>
        <w:t>电器：灯、洗衣机、空气能热水器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C0B4C" w:rsidTr="00CA102C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AB179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C517B6">
            <w:pPr>
              <w:rPr>
                <w:color w:val="000000"/>
              </w:rPr>
            </w:pPr>
          </w:p>
        </w:tc>
      </w:tr>
      <w:tr w:rsidR="004C0B4C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C517B6">
            <w:pPr>
              <w:rPr>
                <w:color w:val="000000"/>
              </w:rPr>
            </w:pPr>
          </w:p>
        </w:tc>
      </w:tr>
      <w:tr w:rsidR="00527AA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C517B6">
            <w:pPr>
              <w:rPr>
                <w:color w:val="000000"/>
              </w:rPr>
            </w:pPr>
          </w:p>
        </w:tc>
      </w:tr>
    </w:tbl>
    <w:p w:rsidR="005C526F" w:rsidRDefault="005C526F"/>
    <w:p w:rsidR="00AB1797" w:rsidRPr="00DE745C" w:rsidRDefault="00AB1797"/>
    <w:p w:rsidR="004D4F1B" w:rsidRDefault="007A0BD4">
      <w:r>
        <w:rPr>
          <w:rFonts w:hint="eastAsia"/>
        </w:rPr>
        <w:t>客厅</w:t>
      </w:r>
    </w:p>
    <w:p w:rsidR="006635F1" w:rsidRDefault="006635F1">
      <w:r>
        <w:rPr>
          <w:rFonts w:hint="eastAsia"/>
        </w:rPr>
        <w:t>电器：灯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3C239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B267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7A5F33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3A2BEA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3C2398">
            <w:pPr>
              <w:rPr>
                <w:color w:val="000000"/>
              </w:rPr>
            </w:pPr>
          </w:p>
        </w:tc>
      </w:tr>
      <w:tr w:rsidR="00243756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6F7E78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3F1100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茶几附近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7E78" w:rsidRDefault="006F7E78" w:rsidP="003C2398">
            <w:pPr>
              <w:rPr>
                <w:color w:val="000000"/>
              </w:rPr>
            </w:pPr>
          </w:p>
        </w:tc>
      </w:tr>
      <w:tr w:rsidR="00B2677E" w:rsidTr="003C239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102DEE" w:rsidP="003C23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3C239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AB1797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</w:p>
        </w:tc>
      </w:tr>
    </w:tbl>
    <w:p w:rsidR="007A0BD4" w:rsidRPr="007A0BD4" w:rsidRDefault="00AB1797">
      <w:r>
        <w:rPr>
          <w:rFonts w:hint="eastAsia"/>
        </w:rPr>
        <w:t>问题：拉条卫星锅线</w:t>
      </w:r>
      <w:r w:rsidR="0030707E">
        <w:rPr>
          <w:rFonts w:hint="eastAsia"/>
        </w:rPr>
        <w:t>?</w:t>
      </w:r>
    </w:p>
    <w:p w:rsidR="007A0BD4" w:rsidRDefault="007A0BD4"/>
    <w:p w:rsidR="00DE745C" w:rsidRDefault="007A0BD4">
      <w:r>
        <w:rPr>
          <w:rFonts w:hint="eastAsia"/>
        </w:rPr>
        <w:t>饭厅</w:t>
      </w:r>
    </w:p>
    <w:p w:rsidR="007A0BD4" w:rsidRDefault="007A0BD4">
      <w:r>
        <w:rPr>
          <w:rFonts w:hint="eastAsia"/>
        </w:rPr>
        <w:t>电器：灯、落地扇、电火锅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83BE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00448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窗口右下角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1E263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1E263A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C517B6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numPr>
                <w:ilvl w:val="0"/>
                <w:numId w:val="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F43D7F" w:rsidP="00C517B6">
            <w:pPr>
              <w:jc w:val="center"/>
            </w:pPr>
            <w:r w:rsidRPr="00F43D7F"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</w:tbl>
    <w:p w:rsidR="00EE4944" w:rsidRDefault="00EE4944"/>
    <w:p w:rsidR="00C85B2B" w:rsidRDefault="00C85B2B"/>
    <w:p w:rsidR="00C85B2B" w:rsidRDefault="00C85B2B">
      <w:r>
        <w:rPr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  <w:r w:rsidR="00914286">
        <w:rPr>
          <w:rFonts w:hint="eastAsia"/>
        </w:rPr>
        <w:t>、工作灯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5636BF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烟机左上方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橱柜</w:t>
            </w:r>
            <w:r w:rsidR="0063111E">
              <w:rPr>
                <w:rFonts w:hint="eastAsia"/>
                <w:color w:val="000000"/>
              </w:rPr>
              <w:t>地柜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91428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C517B6">
            <w:pPr>
              <w:rPr>
                <w:color w:val="000000"/>
              </w:rPr>
            </w:pPr>
          </w:p>
        </w:tc>
      </w:tr>
      <w:tr w:rsidR="00C335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C517B6">
            <w:pPr>
              <w:rPr>
                <w:color w:val="000000"/>
              </w:rPr>
            </w:pPr>
          </w:p>
        </w:tc>
      </w:tr>
      <w:tr w:rsidR="008A0006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91428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F37FE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numPr>
                <w:ilvl w:val="0"/>
                <w:numId w:val="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C517B6">
            <w:pPr>
              <w:rPr>
                <w:color w:val="000000"/>
              </w:rPr>
            </w:pPr>
          </w:p>
        </w:tc>
      </w:tr>
      <w:tr w:rsidR="00C01308" w:rsidTr="00372888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C0130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517B6">
            <w:pPr>
              <w:rPr>
                <w:color w:val="000000"/>
              </w:rPr>
            </w:pPr>
          </w:p>
        </w:tc>
      </w:tr>
      <w:tr w:rsidR="00596F6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517B6">
            <w:pPr>
              <w:rPr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color w:val="000000"/>
              </w:rPr>
            </w:pPr>
          </w:p>
        </w:tc>
      </w:tr>
      <w:tr w:rsidR="00C43AA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517B6">
            <w:pPr>
              <w:rPr>
                <w:color w:val="000000"/>
              </w:rPr>
            </w:pPr>
          </w:p>
        </w:tc>
      </w:tr>
    </w:tbl>
    <w:p w:rsidR="008063C6" w:rsidRDefault="00C01308">
      <w:r>
        <w:rPr>
          <w:rFonts w:hint="eastAsia"/>
        </w:rPr>
        <w:t>问题：是否安装净水器</w:t>
      </w:r>
      <w:r w:rsidR="00D5589C">
        <w:rPr>
          <w:rFonts w:hint="eastAsia"/>
        </w:rPr>
        <w:t>？</w:t>
      </w:r>
    </w:p>
    <w:p w:rsidR="006125EC" w:rsidRDefault="006125EC"/>
    <w:p w:rsidR="006125EC" w:rsidRDefault="00F7491F">
      <w:r>
        <w:rPr>
          <w:rFonts w:hint="eastAsia"/>
        </w:rPr>
        <w:t>公共卫生间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顶灯、沐浴区灯、镜前灯、排气扇、浴霸、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44C06" w:rsidP="00E44C0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</w:t>
            </w:r>
            <w:r w:rsidR="0099665D">
              <w:rPr>
                <w:rFonts w:hint="eastAsia"/>
                <w:color w:val="000000"/>
              </w:rPr>
              <w:t>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C9752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97520" w:rsidRDefault="00C97520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99665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9665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092074" w:rsidP="000920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5F01FF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71EE7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C517B6">
            <w:pPr>
              <w:rPr>
                <w:color w:val="000000"/>
              </w:rPr>
            </w:pP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907B3B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numPr>
                <w:ilvl w:val="0"/>
                <w:numId w:val="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971EE7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971EE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C517B6">
            <w:pPr>
              <w:rPr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color w:val="000000"/>
              </w:rPr>
            </w:pPr>
          </w:p>
        </w:tc>
      </w:tr>
      <w:tr w:rsidR="001E402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C517B6">
            <w:pPr>
              <w:rPr>
                <w:color w:val="000000"/>
              </w:rPr>
            </w:pPr>
          </w:p>
        </w:tc>
      </w:tr>
    </w:tbl>
    <w:p w:rsidR="00971EE7" w:rsidRDefault="00E83C80">
      <w:r>
        <w:rPr>
          <w:rFonts w:hint="eastAsia"/>
        </w:rPr>
        <w:t>问题：</w:t>
      </w:r>
      <w:r w:rsidR="00201F67">
        <w:rPr>
          <w:rFonts w:hint="eastAsia"/>
        </w:rPr>
        <w:t>淋浴</w:t>
      </w:r>
      <w:r>
        <w:rPr>
          <w:rFonts w:hint="eastAsia"/>
        </w:rPr>
        <w:t>区</w:t>
      </w:r>
      <w:r w:rsidR="00CA23DD">
        <w:rPr>
          <w:rFonts w:hint="eastAsia"/>
        </w:rPr>
        <w:t>灯</w:t>
      </w:r>
      <w:r>
        <w:rPr>
          <w:rFonts w:hint="eastAsia"/>
        </w:rPr>
        <w:t>是否需要专门设置</w:t>
      </w:r>
      <w:r w:rsidR="003B0C4F">
        <w:rPr>
          <w:rFonts w:hint="eastAsia"/>
        </w:rPr>
        <w:t>？</w:t>
      </w:r>
    </w:p>
    <w:p w:rsidR="00E83C80" w:rsidRDefault="00E83C80"/>
    <w:p w:rsidR="007E3813" w:rsidRDefault="007E3813">
      <w:r>
        <w:rPr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9921C8">
        <w:rPr>
          <w:rFonts w:hint="eastAsia"/>
        </w:rPr>
        <w:t>灯、电视机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9F56A5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网口、电视口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单面板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C517B6">
            <w:pPr>
              <w:rPr>
                <w:color w:val="000000"/>
              </w:rPr>
            </w:pP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56A5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9F56A5">
            <w:pPr>
              <w:numPr>
                <w:ilvl w:val="0"/>
                <w:numId w:val="1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</w:tbl>
    <w:p w:rsidR="00933A7D" w:rsidRDefault="00933A7D"/>
    <w:p w:rsidR="00933A7D" w:rsidRDefault="00933A7D">
      <w:r>
        <w:rPr>
          <w:rFonts w:hint="eastAsia"/>
        </w:rPr>
        <w:t>老人房</w:t>
      </w:r>
      <w:r w:rsidR="00DB777F">
        <w:rPr>
          <w:rFonts w:hint="eastAsia"/>
        </w:rPr>
        <w:t>卫生间</w:t>
      </w:r>
      <w:r>
        <w:rPr>
          <w:rFonts w:hint="eastAsia"/>
        </w:rPr>
        <w:t>：</w:t>
      </w:r>
    </w:p>
    <w:p w:rsidR="001B4823" w:rsidRDefault="001B4823" w:rsidP="001B4823">
      <w:r>
        <w:rPr>
          <w:rFonts w:hint="eastAsia"/>
        </w:rPr>
        <w:t>电器：顶灯、沐浴区灯、镜前灯、排气扇、浴霸、电吹风、马桶盖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numPr>
                <w:ilvl w:val="0"/>
                <w:numId w:val="1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2E7464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  <w:tr w:rsidR="002E7464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C517B6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Default="00DB777F">
      <w:r>
        <w:rPr>
          <w:rFonts w:hint="eastAsia"/>
        </w:rPr>
        <w:t>儿童房：</w:t>
      </w:r>
    </w:p>
    <w:p w:rsidR="004B1421" w:rsidRDefault="004B1421" w:rsidP="004B1421">
      <w:r>
        <w:rPr>
          <w:rFonts w:hint="eastAsia"/>
        </w:rPr>
        <w:lastRenderedPageBreak/>
        <w:t>电器：灯、落地扇、空调</w:t>
      </w:r>
      <w:r w:rsidR="003F72D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1421" w:rsidRDefault="004B1421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534E4C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  <w:tr w:rsidR="003E14F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E14F7" w:rsidRDefault="003E14F7" w:rsidP="00C517B6">
            <w:pPr>
              <w:rPr>
                <w:color w:val="000000"/>
              </w:rPr>
            </w:pPr>
          </w:p>
        </w:tc>
      </w:tr>
      <w:tr w:rsidR="00746E4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46E47" w:rsidRDefault="00746E47" w:rsidP="00C517B6">
            <w:pPr>
              <w:rPr>
                <w:color w:val="000000"/>
              </w:rPr>
            </w:pP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1421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4B1421">
            <w:pPr>
              <w:numPr>
                <w:ilvl w:val="0"/>
                <w:numId w:val="1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Pr="0099665D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1421" w:rsidRDefault="004B1421" w:rsidP="00C517B6">
            <w:pPr>
              <w:rPr>
                <w:color w:val="000000"/>
              </w:rPr>
            </w:pPr>
          </w:p>
        </w:tc>
      </w:tr>
    </w:tbl>
    <w:p w:rsidR="00DB777F" w:rsidRDefault="00DB777F"/>
    <w:p w:rsidR="00DB777F" w:rsidRDefault="00DB777F">
      <w:r>
        <w:rPr>
          <w:rFonts w:hint="eastAsia"/>
        </w:rPr>
        <w:t>书房</w:t>
      </w:r>
    </w:p>
    <w:p w:rsidR="00DD631E" w:rsidRDefault="00DD631E" w:rsidP="00DD631E">
      <w:r>
        <w:rPr>
          <w:rFonts w:hint="eastAsia"/>
        </w:rPr>
        <w:t>电器：灯、落地扇、空调、计算机</w:t>
      </w:r>
      <w:r w:rsidR="00286557">
        <w:rPr>
          <w:rFonts w:hint="eastAsia"/>
        </w:rPr>
        <w:t>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DD631E" w:rsidRDefault="00DD631E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9F4BA9" w:rsidP="009F4BA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</w:t>
            </w:r>
            <w:r w:rsidR="00DD631E">
              <w:rPr>
                <w:rFonts w:hint="eastAsia"/>
                <w:color w:val="000000"/>
              </w:rPr>
              <w:t>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  <w:tr w:rsidR="00916E07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6E07" w:rsidRDefault="00916E07" w:rsidP="00C517B6">
            <w:pPr>
              <w:rPr>
                <w:color w:val="000000"/>
              </w:rPr>
            </w:pP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D631E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746E47">
            <w:pPr>
              <w:numPr>
                <w:ilvl w:val="0"/>
                <w:numId w:val="1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Pr="0099665D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D631E" w:rsidRDefault="00DD631E" w:rsidP="00C517B6">
            <w:pPr>
              <w:rPr>
                <w:color w:val="000000"/>
              </w:rPr>
            </w:pPr>
          </w:p>
        </w:tc>
      </w:tr>
    </w:tbl>
    <w:p w:rsidR="00DB777F" w:rsidRDefault="00DB777F"/>
    <w:p w:rsidR="00DD631E" w:rsidRDefault="00DD631E"/>
    <w:p w:rsidR="00DB777F" w:rsidRDefault="00DB777F">
      <w:r>
        <w:rPr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电器：灯、电视机、落地扇、空调</w:t>
      </w:r>
      <w:r w:rsidR="003E4F29">
        <w:rPr>
          <w:rFonts w:hint="eastAsia"/>
        </w:rPr>
        <w:t>、梳妆台</w:t>
      </w:r>
      <w:r w:rsidR="00F34FF4">
        <w:rPr>
          <w:rFonts w:hint="eastAsia"/>
        </w:rPr>
        <w:t>灯</w:t>
      </w:r>
      <w:r w:rsidR="00305383">
        <w:rPr>
          <w:rFonts w:hint="eastAsia"/>
        </w:rPr>
        <w:t>、壁灯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801D4D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01D4D" w:rsidRDefault="00801D4D" w:rsidP="00C517B6">
            <w:pPr>
              <w:rPr>
                <w:color w:val="000000"/>
              </w:rPr>
            </w:pPr>
          </w:p>
        </w:tc>
      </w:tr>
      <w:tr w:rsidR="00E05FE3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右壁灯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E05FE3" w:rsidRDefault="00E05FE3" w:rsidP="00C517B6">
            <w:pPr>
              <w:rPr>
                <w:color w:val="000000"/>
              </w:rPr>
            </w:pPr>
          </w:p>
        </w:tc>
      </w:tr>
      <w:tr w:rsidR="008E49E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8E49E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E49E0" w:rsidRDefault="008E49E0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272F16" w:rsidP="00C517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B74832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C517B6">
            <w:pPr>
              <w:rPr>
                <w:color w:val="000000"/>
              </w:rPr>
            </w:pP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9F4BA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B4011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一开双控</w:t>
            </w: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color w:val="000000"/>
              </w:rPr>
            </w:pPr>
          </w:p>
        </w:tc>
      </w:tr>
      <w:tr w:rsidR="001221B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右壁灯开关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B4638E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C469DE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21B9" w:rsidRDefault="001221B9" w:rsidP="00C517B6">
            <w:pPr>
              <w:rPr>
                <w:color w:val="000000"/>
              </w:rPr>
            </w:pPr>
          </w:p>
        </w:tc>
      </w:tr>
      <w:tr w:rsidR="00416A68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9F4BA9">
            <w:pPr>
              <w:numPr>
                <w:ilvl w:val="0"/>
                <w:numId w:val="1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衣帽间开关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C517B6">
            <w:pPr>
              <w:rPr>
                <w:color w:val="000000"/>
              </w:rPr>
            </w:pPr>
          </w:p>
        </w:tc>
      </w:tr>
    </w:tbl>
    <w:p w:rsidR="00DB777F" w:rsidRDefault="00281AFB">
      <w:r>
        <w:rPr>
          <w:rFonts w:hint="eastAsia"/>
        </w:rPr>
        <w:t>问题：灯光可以</w:t>
      </w:r>
      <w:r w:rsidR="00AE2526">
        <w:rPr>
          <w:rFonts w:hint="eastAsia"/>
        </w:rPr>
        <w:t>再</w:t>
      </w:r>
      <w:r>
        <w:rPr>
          <w:rFonts w:hint="eastAsia"/>
        </w:rPr>
        <w:t>设计</w:t>
      </w:r>
      <w:r w:rsidR="00555757">
        <w:rPr>
          <w:rFonts w:hint="eastAsia"/>
        </w:rPr>
        <w:t>，特别是弱灯光缺乏</w:t>
      </w:r>
    </w:p>
    <w:p w:rsidR="009F4BA9" w:rsidRDefault="009F4BA9">
      <w:pPr>
        <w:rPr>
          <w:rFonts w:hint="eastAsia"/>
        </w:rPr>
      </w:pPr>
    </w:p>
    <w:p w:rsidR="000C73C3" w:rsidRDefault="000C73C3" w:rsidP="000C73C3">
      <w:r>
        <w:rPr>
          <w:rFonts w:hint="eastAsia"/>
        </w:rPr>
        <w:t>衣帽间</w:t>
      </w:r>
    </w:p>
    <w:p w:rsidR="000C73C3" w:rsidRDefault="000C73C3" w:rsidP="000C73C3">
      <w:r>
        <w:rPr>
          <w:rFonts w:hint="eastAsia"/>
        </w:rPr>
        <w:t>电器：灯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C73C3" w:rsidTr="003B7CA8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C73C3" w:rsidRDefault="000C73C3" w:rsidP="003B7CA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73C3" w:rsidTr="003B7CA8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011CB9">
            <w:pPr>
              <w:numPr>
                <w:ilvl w:val="0"/>
                <w:numId w:val="2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C73C3" w:rsidRDefault="000C73C3" w:rsidP="003B7CA8">
            <w:pPr>
              <w:rPr>
                <w:color w:val="000000"/>
              </w:rPr>
            </w:pPr>
          </w:p>
        </w:tc>
      </w:tr>
    </w:tbl>
    <w:p w:rsidR="000C73C3" w:rsidRDefault="000C73C3"/>
    <w:p w:rsidR="00DB777F" w:rsidRDefault="00DB777F">
      <w:r>
        <w:rPr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电器：顶灯、沐浴区灯、镜前灯、排气扇、浴霸、电吹风、马桶盖</w:t>
      </w:r>
      <w:r w:rsidR="004463C3">
        <w:rPr>
          <w:rFonts w:hint="eastAsia"/>
        </w:rPr>
        <w:t>、电热水器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C517B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</w:p>
        </w:tc>
        <w:tc>
          <w:tcPr>
            <w:tcW w:w="850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顶部居中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沐浴区居中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淋浴区居中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镜子上方</w:t>
            </w:r>
            <w:r>
              <w:rPr>
                <w:rFonts w:hint="eastAsia"/>
                <w:color w:val="000000"/>
              </w:rPr>
              <w:t>10cm</w:t>
            </w:r>
            <w:r>
              <w:rPr>
                <w:rFonts w:hint="eastAsia"/>
                <w:color w:val="000000"/>
              </w:rPr>
              <w:t>，镜子顶部一般是</w:t>
            </w:r>
            <w:r>
              <w:rPr>
                <w:rFonts w:hint="eastAsia"/>
                <w:color w:val="000000"/>
              </w:rPr>
              <w:t>1.8</w:t>
            </w:r>
            <w:r>
              <w:rPr>
                <w:rFonts w:hint="eastAsia"/>
                <w:color w:val="000000"/>
              </w:rPr>
              <w:t>米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防水罩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C517B6">
            <w:pPr>
              <w:rPr>
                <w:color w:val="000000"/>
              </w:rPr>
            </w:pPr>
          </w:p>
        </w:tc>
      </w:tr>
      <w:tr w:rsidR="008B00F9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顶灯、沐浴区灯、镜前灯开关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双开</w:t>
            </w:r>
          </w:p>
        </w:tc>
      </w:tr>
      <w:tr w:rsidR="004B73EA" w:rsidTr="00C517B6">
        <w:trPr>
          <w:trHeight w:val="567"/>
          <w:jc w:val="center"/>
        </w:trPr>
        <w:tc>
          <w:tcPr>
            <w:tcW w:w="9581" w:type="dxa"/>
            <w:gridSpan w:val="5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7C329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7C3290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  <w:tr w:rsidR="004B73EA" w:rsidTr="00C517B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C517B6">
            <w:pPr>
              <w:rPr>
                <w:color w:val="000000"/>
              </w:rPr>
            </w:pPr>
          </w:p>
        </w:tc>
      </w:tr>
    </w:tbl>
    <w:p w:rsidR="00555757" w:rsidRDefault="00650838">
      <w:r>
        <w:rPr>
          <w:rFonts w:hint="eastAsia"/>
        </w:rPr>
        <w:t>问题：电热水器放哪？</w:t>
      </w:r>
    </w:p>
    <w:p w:rsidR="005C526F" w:rsidRDefault="005C526F">
      <w:pPr>
        <w:jc w:val="center"/>
        <w:rPr>
          <w:rFonts w:eastAsia="仿宋_GB2312"/>
        </w:rPr>
      </w:pPr>
    </w:p>
    <w:p w:rsidR="004D4F1B" w:rsidRDefault="00C35C46">
      <w:pPr>
        <w:jc w:val="center"/>
      </w:pPr>
      <w:r w:rsidRPr="00C35C46">
        <w:rPr>
          <w:rFonts w:eastAsia="仿宋_GB2312"/>
        </w:rPr>
      </w:r>
      <w:r w:rsidRPr="00C35C46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FA9" w:rsidRDefault="008C3FA9">
      <w:r>
        <w:separator/>
      </w:r>
    </w:p>
  </w:endnote>
  <w:endnote w:type="continuationSeparator" w:id="0">
    <w:p w:rsidR="008C3FA9" w:rsidRDefault="008C3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4"/>
      <w:jc w:val="center"/>
    </w:pPr>
    <w:r>
      <w:rPr>
        <w:lang w:val="zh-CN"/>
      </w:rPr>
      <w:t xml:space="preserve"> </w:t>
    </w:r>
    <w:r w:rsidR="00C35C46">
      <w:rPr>
        <w:b/>
        <w:sz w:val="24"/>
        <w:szCs w:val="24"/>
      </w:rPr>
      <w:fldChar w:fldCharType="begin"/>
    </w:r>
    <w:r>
      <w:rPr>
        <w:b/>
      </w:rPr>
      <w:instrText>PAGE</w:instrText>
    </w:r>
    <w:r w:rsidR="00C35C46">
      <w:rPr>
        <w:b/>
        <w:sz w:val="24"/>
        <w:szCs w:val="24"/>
      </w:rPr>
      <w:fldChar w:fldCharType="separate"/>
    </w:r>
    <w:r w:rsidR="00416A68">
      <w:rPr>
        <w:b/>
        <w:noProof/>
      </w:rPr>
      <w:t>8</w:t>
    </w:r>
    <w:r w:rsidR="00C35C4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C35C4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C35C46">
      <w:rPr>
        <w:b/>
        <w:sz w:val="24"/>
        <w:szCs w:val="24"/>
      </w:rPr>
      <w:fldChar w:fldCharType="separate"/>
    </w:r>
    <w:r w:rsidR="00416A68">
      <w:rPr>
        <w:b/>
        <w:noProof/>
      </w:rPr>
      <w:t>9</w:t>
    </w:r>
    <w:r w:rsidR="00C35C46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FA9" w:rsidRDefault="008C3FA9">
      <w:r>
        <w:separator/>
      </w:r>
    </w:p>
  </w:footnote>
  <w:footnote w:type="continuationSeparator" w:id="0">
    <w:p w:rsidR="008C3FA9" w:rsidRDefault="008C3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F1B" w:rsidRDefault="004D4F1B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6"/>
  </w:num>
  <w:num w:numId="13">
    <w:abstractNumId w:val="19"/>
  </w:num>
  <w:num w:numId="14">
    <w:abstractNumId w:val="17"/>
  </w:num>
  <w:num w:numId="15">
    <w:abstractNumId w:val="11"/>
  </w:num>
  <w:num w:numId="16">
    <w:abstractNumId w:val="7"/>
  </w:num>
  <w:num w:numId="17">
    <w:abstractNumId w:val="0"/>
  </w:num>
  <w:num w:numId="18">
    <w:abstractNumId w:val="6"/>
  </w:num>
  <w:num w:numId="19">
    <w:abstractNumId w:val="4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7C36"/>
    <w:rsid w:val="000A088D"/>
    <w:rsid w:val="000A1038"/>
    <w:rsid w:val="000C703A"/>
    <w:rsid w:val="000C73C3"/>
    <w:rsid w:val="000D1C6A"/>
    <w:rsid w:val="000E2E41"/>
    <w:rsid w:val="000E75A5"/>
    <w:rsid w:val="00101BE7"/>
    <w:rsid w:val="00102DEE"/>
    <w:rsid w:val="00116D4C"/>
    <w:rsid w:val="001221B9"/>
    <w:rsid w:val="00124817"/>
    <w:rsid w:val="00140DD0"/>
    <w:rsid w:val="00152E84"/>
    <w:rsid w:val="00160B1B"/>
    <w:rsid w:val="001613EF"/>
    <w:rsid w:val="001744D7"/>
    <w:rsid w:val="00180541"/>
    <w:rsid w:val="00182BCF"/>
    <w:rsid w:val="00186A84"/>
    <w:rsid w:val="001B4823"/>
    <w:rsid w:val="001C010B"/>
    <w:rsid w:val="001C2CB8"/>
    <w:rsid w:val="001D1530"/>
    <w:rsid w:val="001E263A"/>
    <w:rsid w:val="001E402E"/>
    <w:rsid w:val="001E70B8"/>
    <w:rsid w:val="001F2B85"/>
    <w:rsid w:val="00201F67"/>
    <w:rsid w:val="002040FE"/>
    <w:rsid w:val="00206728"/>
    <w:rsid w:val="002118BF"/>
    <w:rsid w:val="00211DF4"/>
    <w:rsid w:val="0021330A"/>
    <w:rsid w:val="00225ED9"/>
    <w:rsid w:val="00243756"/>
    <w:rsid w:val="002468CA"/>
    <w:rsid w:val="00272F16"/>
    <w:rsid w:val="002734EF"/>
    <w:rsid w:val="002759EA"/>
    <w:rsid w:val="00281AFB"/>
    <w:rsid w:val="0028203A"/>
    <w:rsid w:val="002840D6"/>
    <w:rsid w:val="00286557"/>
    <w:rsid w:val="00292E33"/>
    <w:rsid w:val="00296C24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45BB"/>
    <w:rsid w:val="00440CA1"/>
    <w:rsid w:val="004463C3"/>
    <w:rsid w:val="00447734"/>
    <w:rsid w:val="004514A2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5756"/>
    <w:rsid w:val="004E62EB"/>
    <w:rsid w:val="004F044E"/>
    <w:rsid w:val="004F44C8"/>
    <w:rsid w:val="0051281F"/>
    <w:rsid w:val="00527AAE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6F65"/>
    <w:rsid w:val="005A2ECC"/>
    <w:rsid w:val="005B52B7"/>
    <w:rsid w:val="005C28B5"/>
    <w:rsid w:val="005C526F"/>
    <w:rsid w:val="005C6621"/>
    <w:rsid w:val="005F01FF"/>
    <w:rsid w:val="005F432D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635F1"/>
    <w:rsid w:val="006833C6"/>
    <w:rsid w:val="006845A2"/>
    <w:rsid w:val="00685CCF"/>
    <w:rsid w:val="006B1590"/>
    <w:rsid w:val="006B4F14"/>
    <w:rsid w:val="006B5BE0"/>
    <w:rsid w:val="006F7E78"/>
    <w:rsid w:val="0071154A"/>
    <w:rsid w:val="0072045D"/>
    <w:rsid w:val="00721C99"/>
    <w:rsid w:val="00730B27"/>
    <w:rsid w:val="007417F8"/>
    <w:rsid w:val="00746E47"/>
    <w:rsid w:val="00755E09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3B67"/>
    <w:rsid w:val="008658B1"/>
    <w:rsid w:val="00871DC8"/>
    <w:rsid w:val="0089729E"/>
    <w:rsid w:val="008A0006"/>
    <w:rsid w:val="008B00F9"/>
    <w:rsid w:val="008B79A3"/>
    <w:rsid w:val="008C0F5E"/>
    <w:rsid w:val="008C3FA9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E07"/>
    <w:rsid w:val="00933A7D"/>
    <w:rsid w:val="009351EE"/>
    <w:rsid w:val="00940B35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7445"/>
    <w:rsid w:val="009E72AA"/>
    <w:rsid w:val="009F4BA9"/>
    <w:rsid w:val="009F56A5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B0F5D"/>
    <w:rsid w:val="00AB1797"/>
    <w:rsid w:val="00AC7133"/>
    <w:rsid w:val="00AE2526"/>
    <w:rsid w:val="00AE5026"/>
    <w:rsid w:val="00AF7F3E"/>
    <w:rsid w:val="00B06CCF"/>
    <w:rsid w:val="00B213F1"/>
    <w:rsid w:val="00B2677E"/>
    <w:rsid w:val="00B40119"/>
    <w:rsid w:val="00B449FC"/>
    <w:rsid w:val="00B4638E"/>
    <w:rsid w:val="00B46F52"/>
    <w:rsid w:val="00B60EFA"/>
    <w:rsid w:val="00B643CF"/>
    <w:rsid w:val="00B74832"/>
    <w:rsid w:val="00B9265F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C7B93"/>
    <w:rsid w:val="00CD0D9E"/>
    <w:rsid w:val="00CD7CEF"/>
    <w:rsid w:val="00D01A62"/>
    <w:rsid w:val="00D32980"/>
    <w:rsid w:val="00D5589C"/>
    <w:rsid w:val="00D61BD3"/>
    <w:rsid w:val="00D6349C"/>
    <w:rsid w:val="00D63C81"/>
    <w:rsid w:val="00D7787C"/>
    <w:rsid w:val="00D86050"/>
    <w:rsid w:val="00D92E53"/>
    <w:rsid w:val="00D97527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73E9"/>
    <w:rsid w:val="00EA6BEA"/>
    <w:rsid w:val="00EC0799"/>
    <w:rsid w:val="00EE12C9"/>
    <w:rsid w:val="00EE4944"/>
    <w:rsid w:val="00EF3417"/>
    <w:rsid w:val="00F06F8D"/>
    <w:rsid w:val="00F2529B"/>
    <w:rsid w:val="00F34FF4"/>
    <w:rsid w:val="00F37B1B"/>
    <w:rsid w:val="00F37FE5"/>
    <w:rsid w:val="00F40D18"/>
    <w:rsid w:val="00F43D7F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4B73E-C481-4620-817B-4F75EA2EA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223</TotalTime>
  <Pages>9</Pages>
  <Words>480</Words>
  <Characters>2737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崔炎新</cp:lastModifiedBy>
  <cp:revision>772</cp:revision>
  <dcterms:created xsi:type="dcterms:W3CDTF">2016-04-08T02:18:00Z</dcterms:created>
  <dcterms:modified xsi:type="dcterms:W3CDTF">2016-04-08T07:27:00Z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