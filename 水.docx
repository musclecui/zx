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26344" w:rsidRPr="002A25DF" w:rsidRDefault="00126344" w:rsidP="002A25DF">
      <w:pPr>
        <w:pStyle w:val="a6"/>
        <w:numPr>
          <w:ilvl w:val="0"/>
          <w:numId w:val="22"/>
        </w:numPr>
        <w:ind w:firstLineChars="0"/>
        <w:rPr>
          <w:b/>
          <w:bCs/>
        </w:rPr>
      </w:pPr>
      <w:r w:rsidRPr="0002623F">
        <w:rPr>
          <w:rStyle w:val="a7"/>
          <w:rFonts w:hint="eastAsia"/>
        </w:rPr>
        <w:t>前走廊</w:t>
      </w:r>
    </w:p>
    <w:p w:rsidR="00126344" w:rsidRPr="00126344" w:rsidRDefault="00126344"/>
    <w:p w:rsidR="00186A84" w:rsidRPr="002A25DF" w:rsidRDefault="00126344" w:rsidP="002A25DF">
      <w:pPr>
        <w:pStyle w:val="a6"/>
        <w:numPr>
          <w:ilvl w:val="0"/>
          <w:numId w:val="22"/>
        </w:numPr>
        <w:ind w:firstLineChars="0"/>
        <w:rPr>
          <w:b/>
          <w:bCs/>
        </w:rPr>
      </w:pPr>
      <w:r w:rsidRPr="00126344">
        <w:rPr>
          <w:rStyle w:val="a7"/>
          <w:rFonts w:hint="eastAsia"/>
        </w:rPr>
        <w:t>客房</w:t>
      </w:r>
    </w:p>
    <w:p w:rsidR="005A495A" w:rsidRDefault="005A495A"/>
    <w:p w:rsidR="005C526F" w:rsidRPr="002A25DF" w:rsidRDefault="00126344" w:rsidP="005C526F">
      <w:pPr>
        <w:pStyle w:val="a6"/>
        <w:numPr>
          <w:ilvl w:val="0"/>
          <w:numId w:val="22"/>
        </w:numPr>
        <w:ind w:firstLineChars="0"/>
        <w:rPr>
          <w:b/>
          <w:bCs/>
        </w:rPr>
      </w:pPr>
      <w:r w:rsidRPr="0002623F">
        <w:rPr>
          <w:rStyle w:val="a7"/>
          <w:rFonts w:hint="eastAsia"/>
        </w:rPr>
        <w:t>后走廊</w:t>
      </w:r>
    </w:p>
    <w:p w:rsidR="005A495A" w:rsidRDefault="005A495A" w:rsidP="005C526F"/>
    <w:p w:rsidR="00126344" w:rsidRPr="0002623F" w:rsidRDefault="00126344" w:rsidP="00126344">
      <w:pPr>
        <w:pStyle w:val="a6"/>
        <w:numPr>
          <w:ilvl w:val="0"/>
          <w:numId w:val="22"/>
        </w:numPr>
        <w:ind w:firstLineChars="0"/>
        <w:rPr>
          <w:rStyle w:val="a7"/>
        </w:rPr>
      </w:pPr>
      <w:r w:rsidRPr="0002623F">
        <w:rPr>
          <w:rStyle w:val="a7"/>
          <w:rFonts w:hint="eastAsia"/>
        </w:rPr>
        <w:t>阳台</w:t>
      </w:r>
    </w:p>
    <w:p w:rsidR="005C526F" w:rsidRDefault="005C526F">
      <w:r>
        <w:rPr>
          <w:rFonts w:hint="eastAsia"/>
        </w:rPr>
        <w:t>水器：洗衣机、拖把池、空气能热水器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4C0B4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洗衣机冷口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4C0B4C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rPr>
                <w:color w:val="000000"/>
              </w:rPr>
            </w:pP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4C0B4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拖把池冷口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040A62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rPr>
                <w:color w:val="000000"/>
              </w:rPr>
            </w:pP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4C0B4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空热冷口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040A62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rPr>
                <w:color w:val="000000"/>
              </w:rPr>
            </w:pP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4C0B4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空热热口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040A62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rPr>
                <w:color w:val="000000"/>
              </w:rPr>
            </w:pP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4C0B4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洗衣机地漏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040A62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rPr>
                <w:color w:val="000000"/>
              </w:rPr>
            </w:pPr>
          </w:p>
        </w:tc>
      </w:tr>
      <w:tr w:rsidR="004C0B4C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C0B4C" w:rsidRDefault="004C0B4C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C0B4C" w:rsidRDefault="004C0B4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拖把池地漏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C0B4C" w:rsidRDefault="00040A62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C0B4C" w:rsidRDefault="004C0B4C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C0B4C" w:rsidRDefault="004C0B4C" w:rsidP="007341E2">
            <w:pPr>
              <w:rPr>
                <w:color w:val="000000"/>
              </w:rPr>
            </w:pPr>
          </w:p>
        </w:tc>
      </w:tr>
      <w:tr w:rsidR="00527AA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27AAE" w:rsidRDefault="00527AAE" w:rsidP="004C0B4C">
            <w:pPr>
              <w:numPr>
                <w:ilvl w:val="0"/>
                <w:numId w:val="1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27AAE" w:rsidRDefault="00527AA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27AAE" w:rsidRDefault="00040A62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27AAE" w:rsidRDefault="00527AAE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27AAE" w:rsidRDefault="00527AAE" w:rsidP="007341E2">
            <w:pPr>
              <w:rPr>
                <w:color w:val="000000"/>
              </w:rPr>
            </w:pPr>
          </w:p>
        </w:tc>
      </w:tr>
    </w:tbl>
    <w:p w:rsidR="005C526F" w:rsidRDefault="005C526F"/>
    <w:p w:rsidR="00126344" w:rsidRPr="0002623F" w:rsidRDefault="00126344" w:rsidP="00126344">
      <w:pPr>
        <w:pStyle w:val="a6"/>
        <w:numPr>
          <w:ilvl w:val="0"/>
          <w:numId w:val="22"/>
        </w:numPr>
        <w:ind w:firstLineChars="0"/>
        <w:rPr>
          <w:rStyle w:val="a7"/>
        </w:rPr>
      </w:pPr>
      <w:r w:rsidRPr="0002623F">
        <w:rPr>
          <w:rStyle w:val="a7"/>
          <w:rFonts w:hint="eastAsia"/>
        </w:rPr>
        <w:t>客厅</w:t>
      </w:r>
    </w:p>
    <w:p w:rsidR="00AA7CB0" w:rsidRDefault="00AA7CB0"/>
    <w:p w:rsidR="00EC3DA9" w:rsidRPr="002A25DF" w:rsidRDefault="00126344" w:rsidP="00EC3DA9">
      <w:pPr>
        <w:pStyle w:val="a6"/>
        <w:numPr>
          <w:ilvl w:val="0"/>
          <w:numId w:val="22"/>
        </w:numPr>
        <w:ind w:firstLineChars="0"/>
        <w:rPr>
          <w:b/>
          <w:bCs/>
        </w:rPr>
      </w:pPr>
      <w:r w:rsidRPr="0002623F">
        <w:rPr>
          <w:rStyle w:val="a7"/>
          <w:rFonts w:hint="eastAsia"/>
        </w:rPr>
        <w:t>饭厅</w:t>
      </w:r>
    </w:p>
    <w:p w:rsidR="00EC3DA9" w:rsidRPr="00EC3DA9" w:rsidRDefault="00EC3DA9" w:rsidP="00EC3DA9"/>
    <w:p w:rsidR="00126344" w:rsidRPr="0002623F" w:rsidRDefault="00126344" w:rsidP="00126344">
      <w:pPr>
        <w:pStyle w:val="a6"/>
        <w:numPr>
          <w:ilvl w:val="0"/>
          <w:numId w:val="22"/>
        </w:numPr>
        <w:ind w:firstLineChars="0"/>
        <w:rPr>
          <w:rStyle w:val="a7"/>
        </w:rPr>
      </w:pPr>
      <w:r w:rsidRPr="0002623F">
        <w:rPr>
          <w:rStyle w:val="a7"/>
          <w:rFonts w:hint="eastAsia"/>
        </w:rPr>
        <w:t>厨房</w:t>
      </w:r>
    </w:p>
    <w:p w:rsidR="00585F6E" w:rsidRDefault="00585F6E">
      <w:r>
        <w:rPr>
          <w:rFonts w:hint="eastAsia"/>
        </w:rPr>
        <w:t>水器：</w:t>
      </w:r>
      <w:r w:rsidR="00916575">
        <w:rPr>
          <w:rFonts w:hint="eastAsia"/>
        </w:rPr>
        <w:t>水池、</w:t>
      </w:r>
      <w:r w:rsidR="00377334">
        <w:rPr>
          <w:rFonts w:hint="eastAsia"/>
        </w:rPr>
        <w:t>洗菜</w:t>
      </w:r>
      <w:r w:rsidR="00916575">
        <w:rPr>
          <w:rFonts w:hint="eastAsia"/>
        </w:rPr>
        <w:t>盘、燃气热水器、小米净水器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C01308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A21968" w:rsidP="00C01308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净水器冷口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A21968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rPr>
                <w:color w:val="000000"/>
              </w:rPr>
            </w:pPr>
          </w:p>
        </w:tc>
      </w:tr>
      <w:tr w:rsidR="00A21968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21968" w:rsidRDefault="00A21968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21968" w:rsidRDefault="00A21968" w:rsidP="00B1574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洗菜盘冷口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21968" w:rsidRDefault="00A21968" w:rsidP="00B157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21968" w:rsidRDefault="00A21968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21968" w:rsidRDefault="00A21968" w:rsidP="007341E2">
            <w:pPr>
              <w:rPr>
                <w:color w:val="000000"/>
              </w:rPr>
            </w:pPr>
          </w:p>
        </w:tc>
      </w:tr>
      <w:tr w:rsidR="00C01308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洗菜盘热口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097C36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rPr>
                <w:color w:val="000000"/>
              </w:rPr>
            </w:pPr>
          </w:p>
        </w:tc>
      </w:tr>
      <w:tr w:rsidR="00C01308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热水器冷口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097C36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rPr>
                <w:color w:val="000000"/>
              </w:rPr>
            </w:pPr>
          </w:p>
        </w:tc>
      </w:tr>
      <w:tr w:rsidR="00C01308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C01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热水器热口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097C36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01308" w:rsidRDefault="00C01308" w:rsidP="007341E2">
            <w:pPr>
              <w:rPr>
                <w:color w:val="000000"/>
              </w:rPr>
            </w:pPr>
          </w:p>
        </w:tc>
      </w:tr>
      <w:tr w:rsidR="00A2107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21076" w:rsidRDefault="00A21076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21076" w:rsidRDefault="00A21076" w:rsidP="00C01308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空能热口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21076" w:rsidRDefault="00A21076" w:rsidP="007341E2">
            <w:pPr>
              <w:jc w:val="center"/>
              <w:rPr>
                <w:rFonts w:hint="eastAsia"/>
              </w:rPr>
            </w:pP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21076" w:rsidRDefault="00A21076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21076" w:rsidRDefault="00A21076" w:rsidP="007341E2">
            <w:pPr>
              <w:rPr>
                <w:color w:val="000000"/>
              </w:rPr>
            </w:pPr>
          </w:p>
        </w:tc>
      </w:tr>
      <w:tr w:rsidR="00596F6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96F65" w:rsidRDefault="00596F65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96F65" w:rsidRDefault="00596F65" w:rsidP="00C01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96F65" w:rsidRDefault="00596F65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96F65" w:rsidRDefault="00596F65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596F65" w:rsidRDefault="00596F65" w:rsidP="007341E2">
            <w:pPr>
              <w:rPr>
                <w:color w:val="000000"/>
              </w:rPr>
            </w:pPr>
          </w:p>
        </w:tc>
      </w:tr>
      <w:tr w:rsidR="00C43AA1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C01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冷分水器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097C36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7341E2">
            <w:pPr>
              <w:rPr>
                <w:color w:val="000000"/>
              </w:rPr>
            </w:pPr>
          </w:p>
        </w:tc>
      </w:tr>
      <w:tr w:rsidR="00C43AA1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C01308">
            <w:pPr>
              <w:numPr>
                <w:ilvl w:val="0"/>
                <w:numId w:val="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C0130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热分水器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097C36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43AA1" w:rsidRDefault="00C43AA1" w:rsidP="007341E2">
            <w:pPr>
              <w:rPr>
                <w:color w:val="000000"/>
              </w:rPr>
            </w:pPr>
          </w:p>
        </w:tc>
      </w:tr>
    </w:tbl>
    <w:p w:rsidR="006125EC" w:rsidRDefault="006125EC"/>
    <w:p w:rsidR="00126344" w:rsidRPr="0002623F" w:rsidRDefault="00126344" w:rsidP="00126344">
      <w:pPr>
        <w:pStyle w:val="a6"/>
        <w:numPr>
          <w:ilvl w:val="0"/>
          <w:numId w:val="22"/>
        </w:numPr>
        <w:ind w:firstLineChars="0"/>
        <w:rPr>
          <w:rStyle w:val="a7"/>
        </w:rPr>
      </w:pPr>
      <w:r w:rsidRPr="0002623F">
        <w:rPr>
          <w:rStyle w:val="a7"/>
          <w:rFonts w:hint="eastAsia"/>
        </w:rPr>
        <w:t>公卫</w:t>
      </w:r>
    </w:p>
    <w:p w:rsidR="00CB2881" w:rsidRDefault="00CB2881">
      <w:r>
        <w:rPr>
          <w:rFonts w:hint="eastAsia"/>
        </w:rPr>
        <w:t>水器：</w:t>
      </w:r>
      <w:r w:rsidR="00916575">
        <w:rPr>
          <w:rFonts w:hint="eastAsia"/>
        </w:rPr>
        <w:t>淋浴花洒、</w:t>
      </w:r>
      <w:r w:rsidR="00377334">
        <w:rPr>
          <w:rFonts w:hint="eastAsia"/>
        </w:rPr>
        <w:t>蹲便器、桶、洗脸盘</w:t>
      </w:r>
      <w:r w:rsidR="00E01A9F">
        <w:t xml:space="preserve"> 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C97520" w:rsidP="00F2313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</w:t>
            </w:r>
            <w:r w:rsidR="00F2313C">
              <w:rPr>
                <w:rFonts w:hint="eastAsia"/>
                <w:color w:val="000000"/>
              </w:rPr>
              <w:t>热</w:t>
            </w:r>
            <w:r w:rsidR="00971EE7">
              <w:rPr>
                <w:rFonts w:hint="eastAsia"/>
                <w:color w:val="000000"/>
              </w:rPr>
              <w:t>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rPr>
                <w:color w:val="000000"/>
              </w:rPr>
            </w:pP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C97520" w:rsidP="00F2313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</w:t>
            </w:r>
            <w:r w:rsidR="00F2313C">
              <w:rPr>
                <w:rFonts w:hint="eastAsia"/>
                <w:color w:val="000000"/>
              </w:rPr>
              <w:t>冷</w:t>
            </w:r>
            <w:r w:rsidR="00971EE7">
              <w:rPr>
                <w:rFonts w:hint="eastAsia"/>
                <w:color w:val="000000"/>
              </w:rPr>
              <w:t>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rPr>
                <w:color w:val="000000"/>
              </w:rPr>
            </w:pP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1E402E" w:rsidP="001E402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</w:t>
            </w:r>
            <w:r w:rsidR="00971EE7">
              <w:rPr>
                <w:rFonts w:hint="eastAsia"/>
                <w:color w:val="000000"/>
              </w:rPr>
              <w:t>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rPr>
                <w:color w:val="000000"/>
              </w:rPr>
            </w:pP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1E402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</w:t>
            </w:r>
            <w:r w:rsidR="00971EE7">
              <w:rPr>
                <w:rFonts w:hint="eastAsia"/>
                <w:color w:val="000000"/>
              </w:rPr>
              <w:t>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rPr>
                <w:color w:val="000000"/>
              </w:rPr>
            </w:pP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1E402E" w:rsidP="001E402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蹲便器冷口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rPr>
                <w:color w:val="000000"/>
              </w:rPr>
            </w:pP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1E402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接水桶冷口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rPr>
                <w:color w:val="000000"/>
              </w:rPr>
            </w:pP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1E402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rPr>
                <w:color w:val="000000"/>
              </w:rPr>
            </w:pPr>
          </w:p>
        </w:tc>
      </w:tr>
      <w:tr w:rsidR="001E402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7341E2">
            <w:pPr>
              <w:rPr>
                <w:color w:val="000000"/>
              </w:rPr>
            </w:pPr>
          </w:p>
        </w:tc>
      </w:tr>
      <w:tr w:rsidR="001E402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9F56A5">
            <w:pPr>
              <w:numPr>
                <w:ilvl w:val="0"/>
                <w:numId w:val="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402E" w:rsidRDefault="001E402E" w:rsidP="007341E2">
            <w:pPr>
              <w:rPr>
                <w:color w:val="000000"/>
              </w:rPr>
            </w:pPr>
          </w:p>
        </w:tc>
      </w:tr>
    </w:tbl>
    <w:p w:rsidR="00126344" w:rsidRDefault="00126344"/>
    <w:p w:rsidR="00126344" w:rsidRPr="0002623F" w:rsidRDefault="00126344" w:rsidP="00126344">
      <w:pPr>
        <w:pStyle w:val="a6"/>
        <w:numPr>
          <w:ilvl w:val="0"/>
          <w:numId w:val="22"/>
        </w:numPr>
        <w:ind w:firstLineChars="0"/>
        <w:rPr>
          <w:rStyle w:val="a7"/>
        </w:rPr>
      </w:pPr>
      <w:r w:rsidRPr="0002623F">
        <w:rPr>
          <w:rStyle w:val="a7"/>
          <w:rFonts w:hint="eastAsia"/>
        </w:rPr>
        <w:t>儿童房</w:t>
      </w:r>
    </w:p>
    <w:p w:rsidR="00126344" w:rsidRDefault="00126344" w:rsidP="00126344"/>
    <w:p w:rsidR="00126344" w:rsidRPr="0002623F" w:rsidRDefault="00126344" w:rsidP="00126344">
      <w:pPr>
        <w:pStyle w:val="a6"/>
        <w:numPr>
          <w:ilvl w:val="0"/>
          <w:numId w:val="22"/>
        </w:numPr>
        <w:ind w:firstLineChars="0"/>
        <w:rPr>
          <w:rStyle w:val="a7"/>
        </w:rPr>
      </w:pPr>
      <w:r w:rsidRPr="0002623F">
        <w:rPr>
          <w:rStyle w:val="a7"/>
          <w:rFonts w:hint="eastAsia"/>
        </w:rPr>
        <w:t>书房</w:t>
      </w:r>
    </w:p>
    <w:p w:rsidR="00126344" w:rsidRDefault="00126344" w:rsidP="00126344"/>
    <w:p w:rsidR="00126344" w:rsidRDefault="00126344" w:rsidP="00126344">
      <w:pPr>
        <w:pStyle w:val="a6"/>
        <w:numPr>
          <w:ilvl w:val="0"/>
          <w:numId w:val="22"/>
        </w:numPr>
        <w:ind w:firstLineChars="0"/>
        <w:rPr>
          <w:rStyle w:val="a7"/>
        </w:rPr>
      </w:pPr>
      <w:r w:rsidRPr="0002623F">
        <w:rPr>
          <w:rStyle w:val="a7"/>
          <w:rFonts w:hint="eastAsia"/>
        </w:rPr>
        <w:t>老人房</w:t>
      </w:r>
    </w:p>
    <w:p w:rsidR="00655D43" w:rsidRPr="0002623F" w:rsidRDefault="00655D43" w:rsidP="00655D43">
      <w:pPr>
        <w:rPr>
          <w:rStyle w:val="a7"/>
        </w:rPr>
      </w:pPr>
    </w:p>
    <w:p w:rsidR="00126344" w:rsidRPr="0002623F" w:rsidRDefault="00126344" w:rsidP="00126344">
      <w:pPr>
        <w:pStyle w:val="a6"/>
        <w:numPr>
          <w:ilvl w:val="0"/>
          <w:numId w:val="22"/>
        </w:numPr>
        <w:ind w:firstLineChars="0"/>
        <w:rPr>
          <w:rStyle w:val="a7"/>
        </w:rPr>
      </w:pPr>
      <w:r w:rsidRPr="0002623F">
        <w:rPr>
          <w:rStyle w:val="a7"/>
          <w:rFonts w:hint="eastAsia"/>
        </w:rPr>
        <w:t>老卫</w:t>
      </w:r>
    </w:p>
    <w:p w:rsidR="001B4823" w:rsidRPr="001B4823" w:rsidRDefault="001B4823">
      <w:r>
        <w:rPr>
          <w:rFonts w:hint="eastAsia"/>
        </w:rPr>
        <w:t>水器：淋浴花洒、蹲便器、桶、洗脸盘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</w:t>
            </w:r>
            <w:r w:rsidR="00524991">
              <w:rPr>
                <w:rFonts w:hint="eastAsia"/>
                <w:color w:val="000000"/>
              </w:rPr>
              <w:t>热</w:t>
            </w:r>
            <w:r>
              <w:rPr>
                <w:rFonts w:hint="eastAsia"/>
                <w:color w:val="000000"/>
              </w:rPr>
              <w:t>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52499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</w:t>
            </w:r>
            <w:r w:rsidR="00524991">
              <w:rPr>
                <w:rFonts w:hint="eastAsia"/>
                <w:color w:val="000000"/>
              </w:rPr>
              <w:t>冷</w:t>
            </w:r>
            <w:r>
              <w:rPr>
                <w:rFonts w:hint="eastAsia"/>
                <w:color w:val="000000"/>
              </w:rPr>
              <w:t>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93557E" w:rsidP="0093557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注意浴室柜有无</w:t>
            </w:r>
            <w:r w:rsidR="00320FDE">
              <w:rPr>
                <w:rFonts w:hint="eastAsia"/>
                <w:color w:val="000000"/>
              </w:rPr>
              <w:t>抽屉，应避开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6B5BE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坐</w:t>
            </w:r>
            <w:r w:rsidR="002E7464">
              <w:rPr>
                <w:rFonts w:hint="eastAsia"/>
                <w:color w:val="000000"/>
              </w:rPr>
              <w:t>便器冷口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接水桶冷口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4B1421">
            <w:pPr>
              <w:numPr>
                <w:ilvl w:val="0"/>
                <w:numId w:val="1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</w:tbl>
    <w:p w:rsidR="002E7464" w:rsidRDefault="002E7464"/>
    <w:p w:rsidR="00126344" w:rsidRDefault="00126344" w:rsidP="00126344">
      <w:pPr>
        <w:pStyle w:val="a6"/>
        <w:numPr>
          <w:ilvl w:val="0"/>
          <w:numId w:val="22"/>
        </w:numPr>
        <w:ind w:firstLineChars="0"/>
        <w:rPr>
          <w:rStyle w:val="a7"/>
        </w:rPr>
      </w:pPr>
      <w:r w:rsidRPr="0002623F">
        <w:rPr>
          <w:rStyle w:val="a7"/>
          <w:rFonts w:hint="eastAsia"/>
        </w:rPr>
        <w:t>主人房</w:t>
      </w:r>
    </w:p>
    <w:p w:rsidR="00C70E48" w:rsidRPr="0002623F" w:rsidRDefault="00C70E48" w:rsidP="00C70E48">
      <w:pPr>
        <w:rPr>
          <w:rStyle w:val="a7"/>
        </w:rPr>
      </w:pPr>
    </w:p>
    <w:p w:rsidR="00126344" w:rsidRDefault="00126344" w:rsidP="00126344">
      <w:pPr>
        <w:pStyle w:val="a6"/>
        <w:numPr>
          <w:ilvl w:val="0"/>
          <w:numId w:val="22"/>
        </w:numPr>
        <w:ind w:firstLineChars="0"/>
        <w:rPr>
          <w:rStyle w:val="a7"/>
        </w:rPr>
      </w:pPr>
      <w:r>
        <w:rPr>
          <w:rStyle w:val="a7"/>
          <w:rFonts w:hint="eastAsia"/>
        </w:rPr>
        <w:t>衣帽间</w:t>
      </w:r>
    </w:p>
    <w:p w:rsidR="00C70E48" w:rsidRDefault="00C70E48" w:rsidP="00C70E48">
      <w:pPr>
        <w:rPr>
          <w:rStyle w:val="a7"/>
        </w:rPr>
      </w:pPr>
    </w:p>
    <w:p w:rsidR="00126344" w:rsidRPr="0002623F" w:rsidRDefault="00126344" w:rsidP="00126344">
      <w:pPr>
        <w:pStyle w:val="a6"/>
        <w:numPr>
          <w:ilvl w:val="0"/>
          <w:numId w:val="22"/>
        </w:numPr>
        <w:ind w:firstLineChars="0"/>
        <w:rPr>
          <w:rStyle w:val="a7"/>
        </w:rPr>
      </w:pPr>
      <w:r w:rsidRPr="0002623F">
        <w:rPr>
          <w:rStyle w:val="a7"/>
          <w:rFonts w:hint="eastAsia"/>
        </w:rPr>
        <w:t>主卫</w:t>
      </w:r>
    </w:p>
    <w:p w:rsidR="004B73EA" w:rsidRPr="001B4823" w:rsidRDefault="004B73EA" w:rsidP="004B73EA">
      <w:r>
        <w:rPr>
          <w:rFonts w:hint="eastAsia"/>
        </w:rPr>
        <w:t>水器：淋浴花洒、蹲便器、洗脸盘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52499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</w:t>
            </w:r>
            <w:r w:rsidR="00524991">
              <w:rPr>
                <w:rFonts w:hint="eastAsia"/>
                <w:color w:val="000000"/>
              </w:rPr>
              <w:t>热</w:t>
            </w:r>
            <w:r>
              <w:rPr>
                <w:rFonts w:hint="eastAsia"/>
                <w:color w:val="000000"/>
              </w:rPr>
              <w:t>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坐便器冷口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D066A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电热</w:t>
            </w:r>
            <w:r w:rsidR="004B73EA">
              <w:rPr>
                <w:rFonts w:hint="eastAsia"/>
                <w:color w:val="000000"/>
              </w:rPr>
              <w:t>冷口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7C3290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C3290" w:rsidRDefault="007C3290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C3290" w:rsidRDefault="00D066A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电热</w:t>
            </w:r>
            <w:r w:rsidR="007C3290">
              <w:rPr>
                <w:rFonts w:hint="eastAsia"/>
                <w:color w:val="000000"/>
              </w:rPr>
              <w:t>热口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C3290" w:rsidRDefault="007C3290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C3290" w:rsidRDefault="007C3290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C3290" w:rsidRDefault="007C3290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淋浴地漏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洗手盘地漏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numPr>
                <w:ilvl w:val="0"/>
                <w:numId w:val="1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地漏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</w:tbl>
    <w:p w:rsidR="008D15CA" w:rsidRDefault="008D15CA"/>
    <w:p w:rsidR="001106E2" w:rsidRDefault="001106E2">
      <w:r>
        <w:rPr>
          <w:rFonts w:hint="eastAsia"/>
        </w:rPr>
        <w:t>使用分水器</w:t>
      </w:r>
      <w:r w:rsidR="000D4653">
        <w:rPr>
          <w:rFonts w:hint="eastAsia"/>
        </w:rPr>
        <w:t>方案</w:t>
      </w:r>
    </w:p>
    <w:p w:rsidR="00A168AA" w:rsidRDefault="00A168AA"/>
    <w:p w:rsidR="005C526F" w:rsidRDefault="005C526F">
      <w:pPr>
        <w:jc w:val="center"/>
        <w:rPr>
          <w:rFonts w:eastAsia="仿宋_GB2312"/>
        </w:rPr>
      </w:pPr>
    </w:p>
    <w:p w:rsidR="004D4F1B" w:rsidRDefault="00286B87">
      <w:pPr>
        <w:jc w:val="center"/>
      </w:pPr>
      <w:r w:rsidRPr="00286B87">
        <w:rPr>
          <w:rFonts w:eastAsia="仿宋_GB2312"/>
        </w:rPr>
      </w:r>
      <w:r w:rsidRPr="00286B87">
        <w:rPr>
          <w:rFonts w:eastAsia="仿宋_GB2312"/>
        </w:rPr>
        <w:pict>
          <v:rect id="Rectangle 1" o:spid="_x0000_s1026" style="width:226.8pt;height:1.5pt;mso-position-horizontal-relative:char;mso-position-vertical-relative:line" fillcolor="black" stroked="f">
            <w10:wrap type="none"/>
            <w10:anchorlock/>
          </v:rect>
        </w:pict>
      </w:r>
    </w:p>
    <w:sectPr w:rsidR="004D4F1B" w:rsidSect="00FC36A2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1D02" w:rsidRDefault="009E1D02">
      <w:r>
        <w:separator/>
      </w:r>
    </w:p>
  </w:endnote>
  <w:endnote w:type="continuationSeparator" w:id="0">
    <w:p w:rsidR="009E1D02" w:rsidRDefault="009E1D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1E2" w:rsidRDefault="007341E2">
    <w:pPr>
      <w:pStyle w:val="a4"/>
      <w:jc w:val="center"/>
    </w:pPr>
    <w:r>
      <w:rPr>
        <w:lang w:val="zh-CN"/>
      </w:rPr>
      <w:t xml:space="preserve"> </w:t>
    </w:r>
    <w:r w:rsidR="00286B87">
      <w:rPr>
        <w:b/>
        <w:sz w:val="24"/>
        <w:szCs w:val="24"/>
      </w:rPr>
      <w:fldChar w:fldCharType="begin"/>
    </w:r>
    <w:r>
      <w:rPr>
        <w:b/>
      </w:rPr>
      <w:instrText>PAGE</w:instrText>
    </w:r>
    <w:r w:rsidR="00286B87">
      <w:rPr>
        <w:b/>
        <w:sz w:val="24"/>
        <w:szCs w:val="24"/>
      </w:rPr>
      <w:fldChar w:fldCharType="separate"/>
    </w:r>
    <w:r w:rsidR="00A21968">
      <w:rPr>
        <w:b/>
        <w:noProof/>
      </w:rPr>
      <w:t>2</w:t>
    </w:r>
    <w:r w:rsidR="00286B87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286B87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286B87">
      <w:rPr>
        <w:b/>
        <w:sz w:val="24"/>
        <w:szCs w:val="24"/>
      </w:rPr>
      <w:fldChar w:fldCharType="separate"/>
    </w:r>
    <w:r w:rsidR="00A21968">
      <w:rPr>
        <w:b/>
        <w:noProof/>
      </w:rPr>
      <w:t>3</w:t>
    </w:r>
    <w:r w:rsidR="00286B87"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1D02" w:rsidRDefault="009E1D02">
      <w:r>
        <w:separator/>
      </w:r>
    </w:p>
  </w:footnote>
  <w:footnote w:type="continuationSeparator" w:id="0">
    <w:p w:rsidR="009E1D02" w:rsidRDefault="009E1D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1E2" w:rsidRDefault="007341E2">
    <w:pPr>
      <w:pStyle w:val="a3"/>
      <w:jc w:val="both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63F6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">
    <w:nsid w:val="158E255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">
    <w:nsid w:val="1BFD5E4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">
    <w:nsid w:val="1E596B9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4">
    <w:nsid w:val="207A1F3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5">
    <w:nsid w:val="275E787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6">
    <w:nsid w:val="27AF1905"/>
    <w:multiLevelType w:val="hybridMultilevel"/>
    <w:tmpl w:val="F990D5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753ADA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8">
    <w:nsid w:val="2C2E114E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9">
    <w:nsid w:val="3B5C7A8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0">
    <w:nsid w:val="3DE8366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1">
    <w:nsid w:val="43A8473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2">
    <w:nsid w:val="465202B6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3">
    <w:nsid w:val="49B8513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4">
    <w:nsid w:val="4E1F3FA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5">
    <w:nsid w:val="4E38707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6">
    <w:nsid w:val="5497A90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7">
    <w:nsid w:val="62E00978"/>
    <w:multiLevelType w:val="hybridMultilevel"/>
    <w:tmpl w:val="7F08DD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45F31FD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9">
    <w:nsid w:val="7477491B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0">
    <w:nsid w:val="7C644D5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1">
    <w:nsid w:val="7E832B8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3"/>
  </w:num>
  <w:num w:numId="4">
    <w:abstractNumId w:val="2"/>
  </w:num>
  <w:num w:numId="5">
    <w:abstractNumId w:val="10"/>
  </w:num>
  <w:num w:numId="6">
    <w:abstractNumId w:val="15"/>
  </w:num>
  <w:num w:numId="7">
    <w:abstractNumId w:val="5"/>
  </w:num>
  <w:num w:numId="8">
    <w:abstractNumId w:val="14"/>
  </w:num>
  <w:num w:numId="9">
    <w:abstractNumId w:val="11"/>
  </w:num>
  <w:num w:numId="10">
    <w:abstractNumId w:val="13"/>
  </w:num>
  <w:num w:numId="11">
    <w:abstractNumId w:val="20"/>
  </w:num>
  <w:num w:numId="12">
    <w:abstractNumId w:val="18"/>
  </w:num>
  <w:num w:numId="13">
    <w:abstractNumId w:val="21"/>
  </w:num>
  <w:num w:numId="14">
    <w:abstractNumId w:val="19"/>
  </w:num>
  <w:num w:numId="15">
    <w:abstractNumId w:val="12"/>
  </w:num>
  <w:num w:numId="16">
    <w:abstractNumId w:val="8"/>
  </w:num>
  <w:num w:numId="17">
    <w:abstractNumId w:val="0"/>
  </w:num>
  <w:num w:numId="18">
    <w:abstractNumId w:val="7"/>
  </w:num>
  <w:num w:numId="19">
    <w:abstractNumId w:val="4"/>
  </w:num>
  <w:num w:numId="20">
    <w:abstractNumId w:val="1"/>
  </w:num>
  <w:num w:numId="21">
    <w:abstractNumId w:val="6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attachedTemplate r:id="rId1"/>
  <w:stylePaneFormatFilter w:val="3F01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379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2143"/>
    <w:rsid w:val="00004483"/>
    <w:rsid w:val="00011847"/>
    <w:rsid w:val="00011CB9"/>
    <w:rsid w:val="00017D28"/>
    <w:rsid w:val="00020B91"/>
    <w:rsid w:val="00024165"/>
    <w:rsid w:val="000261E0"/>
    <w:rsid w:val="00035522"/>
    <w:rsid w:val="00040A62"/>
    <w:rsid w:val="00057035"/>
    <w:rsid w:val="00061D5F"/>
    <w:rsid w:val="000624BB"/>
    <w:rsid w:val="0006443E"/>
    <w:rsid w:val="00066B7D"/>
    <w:rsid w:val="000717CA"/>
    <w:rsid w:val="00075960"/>
    <w:rsid w:val="00075F47"/>
    <w:rsid w:val="00092074"/>
    <w:rsid w:val="0009646A"/>
    <w:rsid w:val="00097C36"/>
    <w:rsid w:val="000A088D"/>
    <w:rsid w:val="000A1038"/>
    <w:rsid w:val="000C703A"/>
    <w:rsid w:val="000C73C3"/>
    <w:rsid w:val="000D1C6A"/>
    <w:rsid w:val="000D2AA2"/>
    <w:rsid w:val="000D4653"/>
    <w:rsid w:val="000E2E41"/>
    <w:rsid w:val="000E75A5"/>
    <w:rsid w:val="00101BE7"/>
    <w:rsid w:val="00102DEE"/>
    <w:rsid w:val="001106E2"/>
    <w:rsid w:val="00116D4C"/>
    <w:rsid w:val="001221B9"/>
    <w:rsid w:val="00124817"/>
    <w:rsid w:val="00126344"/>
    <w:rsid w:val="00140DD0"/>
    <w:rsid w:val="00152E84"/>
    <w:rsid w:val="00160B1B"/>
    <w:rsid w:val="001613EF"/>
    <w:rsid w:val="00173528"/>
    <w:rsid w:val="001744D7"/>
    <w:rsid w:val="00177875"/>
    <w:rsid w:val="00180541"/>
    <w:rsid w:val="00182BCF"/>
    <w:rsid w:val="00186A84"/>
    <w:rsid w:val="001B4823"/>
    <w:rsid w:val="001C010B"/>
    <w:rsid w:val="001C2CB8"/>
    <w:rsid w:val="001D1530"/>
    <w:rsid w:val="001D429E"/>
    <w:rsid w:val="001D7799"/>
    <w:rsid w:val="001E263A"/>
    <w:rsid w:val="001E402E"/>
    <w:rsid w:val="001E70B8"/>
    <w:rsid w:val="001F14F0"/>
    <w:rsid w:val="001F2B85"/>
    <w:rsid w:val="002013C3"/>
    <w:rsid w:val="00201F67"/>
    <w:rsid w:val="002040FE"/>
    <w:rsid w:val="00206728"/>
    <w:rsid w:val="002118BF"/>
    <w:rsid w:val="00211DF4"/>
    <w:rsid w:val="0021330A"/>
    <w:rsid w:val="0022379F"/>
    <w:rsid w:val="00225ED9"/>
    <w:rsid w:val="00234F9B"/>
    <w:rsid w:val="002431E1"/>
    <w:rsid w:val="00243756"/>
    <w:rsid w:val="002468CA"/>
    <w:rsid w:val="00250774"/>
    <w:rsid w:val="00272F16"/>
    <w:rsid w:val="002734EF"/>
    <w:rsid w:val="002759EA"/>
    <w:rsid w:val="002814B9"/>
    <w:rsid w:val="00281AFB"/>
    <w:rsid w:val="0028203A"/>
    <w:rsid w:val="002840D6"/>
    <w:rsid w:val="00286557"/>
    <w:rsid w:val="00286B87"/>
    <w:rsid w:val="00292E33"/>
    <w:rsid w:val="00296C24"/>
    <w:rsid w:val="002A25DF"/>
    <w:rsid w:val="002A2EC5"/>
    <w:rsid w:val="002A4F95"/>
    <w:rsid w:val="002C013B"/>
    <w:rsid w:val="002C1A42"/>
    <w:rsid w:val="002C4CCF"/>
    <w:rsid w:val="002D49EA"/>
    <w:rsid w:val="002E1FE3"/>
    <w:rsid w:val="002E7464"/>
    <w:rsid w:val="002F0588"/>
    <w:rsid w:val="0030119E"/>
    <w:rsid w:val="00301B7F"/>
    <w:rsid w:val="00305383"/>
    <w:rsid w:val="0030707E"/>
    <w:rsid w:val="00310922"/>
    <w:rsid w:val="003127F3"/>
    <w:rsid w:val="00320FDE"/>
    <w:rsid w:val="00343D00"/>
    <w:rsid w:val="0035267C"/>
    <w:rsid w:val="00377334"/>
    <w:rsid w:val="003904E4"/>
    <w:rsid w:val="00395542"/>
    <w:rsid w:val="00395601"/>
    <w:rsid w:val="00397D82"/>
    <w:rsid w:val="003A2BEA"/>
    <w:rsid w:val="003B0C4F"/>
    <w:rsid w:val="003B50E4"/>
    <w:rsid w:val="003E01EB"/>
    <w:rsid w:val="003E14F7"/>
    <w:rsid w:val="003E4F29"/>
    <w:rsid w:val="003F1100"/>
    <w:rsid w:val="003F1E47"/>
    <w:rsid w:val="003F5642"/>
    <w:rsid w:val="003F5B45"/>
    <w:rsid w:val="003F72D7"/>
    <w:rsid w:val="00406ACA"/>
    <w:rsid w:val="00411ED4"/>
    <w:rsid w:val="00416A68"/>
    <w:rsid w:val="00423B7B"/>
    <w:rsid w:val="004245BB"/>
    <w:rsid w:val="0043530F"/>
    <w:rsid w:val="00440CA1"/>
    <w:rsid w:val="004463C3"/>
    <w:rsid w:val="00447734"/>
    <w:rsid w:val="004514A2"/>
    <w:rsid w:val="004572CA"/>
    <w:rsid w:val="00471C97"/>
    <w:rsid w:val="00472AFE"/>
    <w:rsid w:val="00492138"/>
    <w:rsid w:val="0049755B"/>
    <w:rsid w:val="004A1E61"/>
    <w:rsid w:val="004A7784"/>
    <w:rsid w:val="004B1421"/>
    <w:rsid w:val="004B73EA"/>
    <w:rsid w:val="004C0B4C"/>
    <w:rsid w:val="004D4F1B"/>
    <w:rsid w:val="004E4A65"/>
    <w:rsid w:val="004E5756"/>
    <w:rsid w:val="004E62EB"/>
    <w:rsid w:val="004F044E"/>
    <w:rsid w:val="004F44C8"/>
    <w:rsid w:val="0051281F"/>
    <w:rsid w:val="00517CC5"/>
    <w:rsid w:val="0052479C"/>
    <w:rsid w:val="00524991"/>
    <w:rsid w:val="00527AAE"/>
    <w:rsid w:val="005346FC"/>
    <w:rsid w:val="00534E4C"/>
    <w:rsid w:val="00536153"/>
    <w:rsid w:val="0055218C"/>
    <w:rsid w:val="00555757"/>
    <w:rsid w:val="005636BF"/>
    <w:rsid w:val="00574A30"/>
    <w:rsid w:val="005766A1"/>
    <w:rsid w:val="00585F6E"/>
    <w:rsid w:val="005868FA"/>
    <w:rsid w:val="00590863"/>
    <w:rsid w:val="00596F65"/>
    <w:rsid w:val="005A22A6"/>
    <w:rsid w:val="005A2ECC"/>
    <w:rsid w:val="005A495A"/>
    <w:rsid w:val="005B52B7"/>
    <w:rsid w:val="005C28B5"/>
    <w:rsid w:val="005C526F"/>
    <w:rsid w:val="005C6621"/>
    <w:rsid w:val="005D5150"/>
    <w:rsid w:val="005F01FF"/>
    <w:rsid w:val="005F292A"/>
    <w:rsid w:val="005F432D"/>
    <w:rsid w:val="005F4371"/>
    <w:rsid w:val="0060792C"/>
    <w:rsid w:val="00610C05"/>
    <w:rsid w:val="006120F9"/>
    <w:rsid w:val="006125EC"/>
    <w:rsid w:val="00621082"/>
    <w:rsid w:val="00622B52"/>
    <w:rsid w:val="0063111E"/>
    <w:rsid w:val="00644068"/>
    <w:rsid w:val="00647EE5"/>
    <w:rsid w:val="00650754"/>
    <w:rsid w:val="00650838"/>
    <w:rsid w:val="00655D43"/>
    <w:rsid w:val="00656298"/>
    <w:rsid w:val="006635F1"/>
    <w:rsid w:val="0067192A"/>
    <w:rsid w:val="006833C6"/>
    <w:rsid w:val="006845A2"/>
    <w:rsid w:val="00685CCF"/>
    <w:rsid w:val="006B1590"/>
    <w:rsid w:val="006B4F14"/>
    <w:rsid w:val="006B5BE0"/>
    <w:rsid w:val="006D390B"/>
    <w:rsid w:val="006F7E78"/>
    <w:rsid w:val="00703DC0"/>
    <w:rsid w:val="0071154A"/>
    <w:rsid w:val="0072045D"/>
    <w:rsid w:val="00721C99"/>
    <w:rsid w:val="00730B27"/>
    <w:rsid w:val="007341E2"/>
    <w:rsid w:val="007417F8"/>
    <w:rsid w:val="00746E47"/>
    <w:rsid w:val="00755E09"/>
    <w:rsid w:val="00760815"/>
    <w:rsid w:val="00761027"/>
    <w:rsid w:val="00774FB6"/>
    <w:rsid w:val="00775017"/>
    <w:rsid w:val="0077510C"/>
    <w:rsid w:val="0078262E"/>
    <w:rsid w:val="0079025F"/>
    <w:rsid w:val="00797722"/>
    <w:rsid w:val="007A0BD4"/>
    <w:rsid w:val="007A2947"/>
    <w:rsid w:val="007A2B43"/>
    <w:rsid w:val="007A5F33"/>
    <w:rsid w:val="007A704D"/>
    <w:rsid w:val="007C3290"/>
    <w:rsid w:val="007D0FA3"/>
    <w:rsid w:val="007E3813"/>
    <w:rsid w:val="007E5EA3"/>
    <w:rsid w:val="00801D4D"/>
    <w:rsid w:val="00802EAB"/>
    <w:rsid w:val="00802FED"/>
    <w:rsid w:val="008063C6"/>
    <w:rsid w:val="00817F7E"/>
    <w:rsid w:val="008255CF"/>
    <w:rsid w:val="00826626"/>
    <w:rsid w:val="00832143"/>
    <w:rsid w:val="00832753"/>
    <w:rsid w:val="00842341"/>
    <w:rsid w:val="00844220"/>
    <w:rsid w:val="00851066"/>
    <w:rsid w:val="00853B67"/>
    <w:rsid w:val="008658B1"/>
    <w:rsid w:val="00871DC8"/>
    <w:rsid w:val="0087591A"/>
    <w:rsid w:val="0089729E"/>
    <w:rsid w:val="008A0006"/>
    <w:rsid w:val="008B00F9"/>
    <w:rsid w:val="008B02F1"/>
    <w:rsid w:val="008B79A3"/>
    <w:rsid w:val="008C0F5E"/>
    <w:rsid w:val="008C3FA9"/>
    <w:rsid w:val="008C4850"/>
    <w:rsid w:val="008D15CA"/>
    <w:rsid w:val="008E22AC"/>
    <w:rsid w:val="008E3F88"/>
    <w:rsid w:val="008E49E0"/>
    <w:rsid w:val="008E5C11"/>
    <w:rsid w:val="008F14A7"/>
    <w:rsid w:val="009053E5"/>
    <w:rsid w:val="009070D4"/>
    <w:rsid w:val="00907B3B"/>
    <w:rsid w:val="00914286"/>
    <w:rsid w:val="00916575"/>
    <w:rsid w:val="00916DE7"/>
    <w:rsid w:val="00916E07"/>
    <w:rsid w:val="0093106B"/>
    <w:rsid w:val="00933A7D"/>
    <w:rsid w:val="009351EE"/>
    <w:rsid w:val="0093557E"/>
    <w:rsid w:val="00940B35"/>
    <w:rsid w:val="00944996"/>
    <w:rsid w:val="00950E5F"/>
    <w:rsid w:val="009665A1"/>
    <w:rsid w:val="00971EE7"/>
    <w:rsid w:val="00980CFA"/>
    <w:rsid w:val="0098399C"/>
    <w:rsid w:val="00983BE2"/>
    <w:rsid w:val="009921C8"/>
    <w:rsid w:val="0099665D"/>
    <w:rsid w:val="009A15D3"/>
    <w:rsid w:val="009C01BA"/>
    <w:rsid w:val="009C3000"/>
    <w:rsid w:val="009C4813"/>
    <w:rsid w:val="009C49E7"/>
    <w:rsid w:val="009C7445"/>
    <w:rsid w:val="009D2695"/>
    <w:rsid w:val="009E1D02"/>
    <w:rsid w:val="009E72AA"/>
    <w:rsid w:val="009F4BA9"/>
    <w:rsid w:val="009F56A5"/>
    <w:rsid w:val="009F6C3D"/>
    <w:rsid w:val="00A168AA"/>
    <w:rsid w:val="00A21076"/>
    <w:rsid w:val="00A21968"/>
    <w:rsid w:val="00A24B60"/>
    <w:rsid w:val="00A255AB"/>
    <w:rsid w:val="00A4380A"/>
    <w:rsid w:val="00A43C17"/>
    <w:rsid w:val="00A54490"/>
    <w:rsid w:val="00A57EE1"/>
    <w:rsid w:val="00A6630D"/>
    <w:rsid w:val="00A81347"/>
    <w:rsid w:val="00A96512"/>
    <w:rsid w:val="00AA646A"/>
    <w:rsid w:val="00AA7CB0"/>
    <w:rsid w:val="00AB0F5D"/>
    <w:rsid w:val="00AB1797"/>
    <w:rsid w:val="00AC0F01"/>
    <w:rsid w:val="00AC7133"/>
    <w:rsid w:val="00AD38A3"/>
    <w:rsid w:val="00AE2526"/>
    <w:rsid w:val="00AE5026"/>
    <w:rsid w:val="00AF7F3E"/>
    <w:rsid w:val="00B06CCF"/>
    <w:rsid w:val="00B213F1"/>
    <w:rsid w:val="00B2677E"/>
    <w:rsid w:val="00B27A97"/>
    <w:rsid w:val="00B40119"/>
    <w:rsid w:val="00B449FC"/>
    <w:rsid w:val="00B4638E"/>
    <w:rsid w:val="00B46F52"/>
    <w:rsid w:val="00B60EFA"/>
    <w:rsid w:val="00B643CF"/>
    <w:rsid w:val="00B73130"/>
    <w:rsid w:val="00B74832"/>
    <w:rsid w:val="00B9265F"/>
    <w:rsid w:val="00B95144"/>
    <w:rsid w:val="00BA7EAC"/>
    <w:rsid w:val="00BB693B"/>
    <w:rsid w:val="00BC0E71"/>
    <w:rsid w:val="00BC32C1"/>
    <w:rsid w:val="00BC6D4A"/>
    <w:rsid w:val="00BD132A"/>
    <w:rsid w:val="00BD6727"/>
    <w:rsid w:val="00BF0F73"/>
    <w:rsid w:val="00C01308"/>
    <w:rsid w:val="00C304D4"/>
    <w:rsid w:val="00C33519"/>
    <w:rsid w:val="00C35C46"/>
    <w:rsid w:val="00C43611"/>
    <w:rsid w:val="00C43AA1"/>
    <w:rsid w:val="00C4670C"/>
    <w:rsid w:val="00C469DE"/>
    <w:rsid w:val="00C66AD4"/>
    <w:rsid w:val="00C70E48"/>
    <w:rsid w:val="00C7650D"/>
    <w:rsid w:val="00C7740D"/>
    <w:rsid w:val="00C83B47"/>
    <w:rsid w:val="00C85B2B"/>
    <w:rsid w:val="00C92A96"/>
    <w:rsid w:val="00C97520"/>
    <w:rsid w:val="00CA07AF"/>
    <w:rsid w:val="00CA23DD"/>
    <w:rsid w:val="00CA3895"/>
    <w:rsid w:val="00CB0C13"/>
    <w:rsid w:val="00CB0F44"/>
    <w:rsid w:val="00CB1B5A"/>
    <w:rsid w:val="00CB2461"/>
    <w:rsid w:val="00CB2881"/>
    <w:rsid w:val="00CB32CB"/>
    <w:rsid w:val="00CB7B4F"/>
    <w:rsid w:val="00CC7B93"/>
    <w:rsid w:val="00CD0D9E"/>
    <w:rsid w:val="00CD42F7"/>
    <w:rsid w:val="00CD7CEF"/>
    <w:rsid w:val="00CE51BE"/>
    <w:rsid w:val="00D01A62"/>
    <w:rsid w:val="00D066A1"/>
    <w:rsid w:val="00D32980"/>
    <w:rsid w:val="00D526F4"/>
    <w:rsid w:val="00D5589C"/>
    <w:rsid w:val="00D61BD3"/>
    <w:rsid w:val="00D6349C"/>
    <w:rsid w:val="00D63C81"/>
    <w:rsid w:val="00D67936"/>
    <w:rsid w:val="00D7787C"/>
    <w:rsid w:val="00D86050"/>
    <w:rsid w:val="00D92E53"/>
    <w:rsid w:val="00D97527"/>
    <w:rsid w:val="00DA25E0"/>
    <w:rsid w:val="00DA29C1"/>
    <w:rsid w:val="00DB513C"/>
    <w:rsid w:val="00DB777F"/>
    <w:rsid w:val="00DD3C80"/>
    <w:rsid w:val="00DD631E"/>
    <w:rsid w:val="00DE745C"/>
    <w:rsid w:val="00DF12AE"/>
    <w:rsid w:val="00DF3999"/>
    <w:rsid w:val="00E01A9F"/>
    <w:rsid w:val="00E05FE3"/>
    <w:rsid w:val="00E10066"/>
    <w:rsid w:val="00E14B9C"/>
    <w:rsid w:val="00E16502"/>
    <w:rsid w:val="00E16FA5"/>
    <w:rsid w:val="00E17BE6"/>
    <w:rsid w:val="00E22345"/>
    <w:rsid w:val="00E2647B"/>
    <w:rsid w:val="00E42B3A"/>
    <w:rsid w:val="00E44C06"/>
    <w:rsid w:val="00E50D0A"/>
    <w:rsid w:val="00E51372"/>
    <w:rsid w:val="00E51BA9"/>
    <w:rsid w:val="00E64585"/>
    <w:rsid w:val="00E66466"/>
    <w:rsid w:val="00E748C4"/>
    <w:rsid w:val="00E803B4"/>
    <w:rsid w:val="00E832C4"/>
    <w:rsid w:val="00E83C80"/>
    <w:rsid w:val="00E91736"/>
    <w:rsid w:val="00E92186"/>
    <w:rsid w:val="00E92A7A"/>
    <w:rsid w:val="00E940B9"/>
    <w:rsid w:val="00E973E9"/>
    <w:rsid w:val="00EA6BEA"/>
    <w:rsid w:val="00EA7F79"/>
    <w:rsid w:val="00EB5955"/>
    <w:rsid w:val="00EC0799"/>
    <w:rsid w:val="00EC3DA9"/>
    <w:rsid w:val="00EE12C9"/>
    <w:rsid w:val="00EE4944"/>
    <w:rsid w:val="00EF3417"/>
    <w:rsid w:val="00F06F8D"/>
    <w:rsid w:val="00F2313C"/>
    <w:rsid w:val="00F2529B"/>
    <w:rsid w:val="00F34FF4"/>
    <w:rsid w:val="00F36D3E"/>
    <w:rsid w:val="00F37B1B"/>
    <w:rsid w:val="00F37FE5"/>
    <w:rsid w:val="00F40D18"/>
    <w:rsid w:val="00F43D7F"/>
    <w:rsid w:val="00F54829"/>
    <w:rsid w:val="00F70C64"/>
    <w:rsid w:val="00F7491F"/>
    <w:rsid w:val="00F95F81"/>
    <w:rsid w:val="00F969E2"/>
    <w:rsid w:val="00F96F92"/>
    <w:rsid w:val="00FA420D"/>
    <w:rsid w:val="00FC36A2"/>
    <w:rsid w:val="00FD15F0"/>
    <w:rsid w:val="00FD75A6"/>
    <w:rsid w:val="00FE1E12"/>
    <w:rsid w:val="00FE60FC"/>
    <w:rsid w:val="00FE7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EAB"/>
    <w:pPr>
      <w:widowControl w:val="0"/>
      <w:snapToGrid w:val="0"/>
      <w:jc w:val="both"/>
    </w:pPr>
    <w:rPr>
      <w:rFonts w:ascii="Verdana" w:eastAsia="微软雅黑" w:hAnsi="Verdana" w:cs="黑体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rsid w:val="00406ACA"/>
    <w:rPr>
      <w:rFonts w:ascii="Verdana" w:eastAsia="微软雅黑" w:hAnsi="Verdana" w:cs="黑体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F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E3F88"/>
    <w:rPr>
      <w:sz w:val="18"/>
      <w:szCs w:val="18"/>
    </w:rPr>
  </w:style>
  <w:style w:type="paragraph" w:styleId="a3">
    <w:name w:val="header"/>
    <w:basedOn w:val="a"/>
    <w:link w:val="Char"/>
    <w:uiPriority w:val="99"/>
    <w:unhideWhenUsed/>
    <w:rsid w:val="00406ACA"/>
    <w:pPr>
      <w:pBdr>
        <w:bottom w:val="single" w:sz="6" w:space="1" w:color="auto"/>
      </w:pBdr>
      <w:tabs>
        <w:tab w:val="center" w:pos="4819"/>
        <w:tab w:val="right" w:pos="9638"/>
      </w:tabs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3F88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5">
    <w:name w:val="Balloon Text"/>
    <w:basedOn w:val="a"/>
    <w:link w:val="Char1"/>
    <w:uiPriority w:val="99"/>
    <w:unhideWhenUsed/>
    <w:rsid w:val="008E3F88"/>
    <w:rPr>
      <w:sz w:val="18"/>
      <w:szCs w:val="18"/>
    </w:rPr>
  </w:style>
  <w:style w:type="paragraph" w:styleId="a6">
    <w:name w:val="List Paragraph"/>
    <w:basedOn w:val="a"/>
    <w:uiPriority w:val="34"/>
    <w:qFormat/>
    <w:rsid w:val="009C49E7"/>
    <w:pPr>
      <w:ind w:firstLineChars="200" w:firstLine="420"/>
    </w:pPr>
  </w:style>
  <w:style w:type="character" w:styleId="a7">
    <w:name w:val="Strong"/>
    <w:basedOn w:val="a0"/>
    <w:uiPriority w:val="22"/>
    <w:qFormat/>
    <w:rsid w:val="0012634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9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iyx.NANHUA\Desktop\XXX&#65288;&#24494;&#36719;&#38597;&#40657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7B7CF0-4257-411F-AEB5-63CA37BCE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XXX（微软雅黑）.dot</Template>
  <TotalTime>336</TotalTime>
  <Pages>3</Pages>
  <Words>117</Words>
  <Characters>670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崔炎新</dc:creator>
  <cp:lastModifiedBy>Administrator</cp:lastModifiedBy>
  <cp:revision>893</cp:revision>
  <dcterms:created xsi:type="dcterms:W3CDTF">2016-04-08T02:18:00Z</dcterms:created>
  <dcterms:modified xsi:type="dcterms:W3CDTF">2016-05-13T13:44:00Z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