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="Verdana" w:eastAsia="微软雅黑" w:hAnsi="Verdana" w:cs="黑体"/>
          <w:b w:val="0"/>
          <w:bCs w:val="0"/>
          <w:color w:val="auto"/>
          <w:kern w:val="2"/>
          <w:sz w:val="21"/>
          <w:szCs w:val="21"/>
          <w:lang w:val="zh-CN"/>
        </w:rPr>
        <w:id w:val="23536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7091B" w:rsidRDefault="0047091B">
          <w:pPr>
            <w:pStyle w:val="TOC"/>
          </w:pPr>
          <w:r>
            <w:rPr>
              <w:lang w:val="zh-CN"/>
            </w:rPr>
            <w:t>目录</w:t>
          </w:r>
        </w:p>
        <w:p w:rsidR="00D40B92" w:rsidRDefault="001A31B5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7091B">
            <w:instrText xml:space="preserve"> TOC \o "1-3" \h \z \u </w:instrText>
          </w:r>
          <w:r>
            <w:fldChar w:fldCharType="separate"/>
          </w:r>
          <w:hyperlink w:anchor="_Toc448865543" w:history="1">
            <w:r w:rsidR="00D40B92" w:rsidRPr="00A02224">
              <w:rPr>
                <w:rStyle w:val="a7"/>
                <w:noProof/>
              </w:rPr>
              <w:t>1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照明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1A31B5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4" w:history="1">
            <w:r w:rsidR="00D40B92" w:rsidRPr="00A02224">
              <w:rPr>
                <w:rStyle w:val="a7"/>
                <w:noProof/>
              </w:rPr>
              <w:t>2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主要不动电器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1A31B5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5" w:history="1">
            <w:r w:rsidR="00D40B92" w:rsidRPr="00A02224">
              <w:rPr>
                <w:rStyle w:val="a7"/>
                <w:noProof/>
              </w:rPr>
              <w:t>3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开关插座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1A31B5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6" w:history="1">
            <w:r w:rsidR="00D40B92" w:rsidRPr="00A02224">
              <w:rPr>
                <w:rStyle w:val="a7"/>
                <w:noProof/>
              </w:rPr>
              <w:t>4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强电箱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B92" w:rsidRDefault="001A31B5">
          <w:pPr>
            <w:pStyle w:val="10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8865547" w:history="1">
            <w:r w:rsidR="00D40B92" w:rsidRPr="00A02224">
              <w:rPr>
                <w:rStyle w:val="a7"/>
                <w:noProof/>
              </w:rPr>
              <w:t>5</w:t>
            </w:r>
            <w:r w:rsidR="00D40B9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40B92" w:rsidRPr="00A02224">
              <w:rPr>
                <w:rStyle w:val="a7"/>
                <w:rFonts w:hint="eastAsia"/>
                <w:noProof/>
              </w:rPr>
              <w:t>弱电箱</w:t>
            </w:r>
            <w:r w:rsidR="00D40B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B92">
              <w:rPr>
                <w:noProof/>
                <w:webHidden/>
              </w:rPr>
              <w:instrText xml:space="preserve"> PAGEREF _Toc448865547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B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0E9" w:rsidRDefault="001A31B5">
          <w:r>
            <w:fldChar w:fldCharType="end"/>
          </w:r>
        </w:p>
        <w:p w:rsidR="009A70E9" w:rsidRDefault="009A70E9"/>
        <w:p w:rsidR="0047091B" w:rsidRDefault="001A31B5"/>
      </w:sdtContent>
    </w:sdt>
    <w:p w:rsidR="00416432" w:rsidRDefault="00416432" w:rsidP="00416432">
      <w:pPr>
        <w:pStyle w:val="1"/>
      </w:pPr>
      <w:bookmarkStart w:id="0" w:name="_Toc448865543"/>
      <w:r>
        <w:rPr>
          <w:rFonts w:hint="eastAsia"/>
        </w:rPr>
        <w:t>照明</w:t>
      </w:r>
      <w:bookmarkEnd w:id="0"/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3685"/>
        <w:gridCol w:w="3685"/>
      </w:tblGrid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区域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4211A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灯具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C4480" w:rsidRDefault="009C4480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前走廊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</w:t>
            </w:r>
            <w:r w:rsidR="004211AF">
              <w:rPr>
                <w:rFonts w:hint="eastAsia"/>
                <w:color w:val="000000"/>
              </w:rPr>
              <w:t>灯</w:t>
            </w:r>
            <w:r w:rsidR="004211AF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1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222E2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Pr="004211AF" w:rsidRDefault="009C4480" w:rsidP="004211AF"/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后走廊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113D18" w:rsidP="004179B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筒灯</w:t>
            </w:r>
            <w:r>
              <w:rPr>
                <w:rFonts w:hint="eastAsia"/>
                <w:color w:val="000000"/>
              </w:rPr>
              <w:t>*</w:t>
            </w:r>
            <w:r w:rsidR="004179B3">
              <w:rPr>
                <w:rFonts w:hint="eastAsia"/>
                <w:color w:val="000000"/>
              </w:rPr>
              <w:t>3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阳台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客厅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饭厅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厨房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，工作灯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CE3183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公卫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儿童房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书房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556EB7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 w:rsidRPr="0002623F">
              <w:rPr>
                <w:rStyle w:val="a8"/>
                <w:rFonts w:hint="eastAsia"/>
              </w:rPr>
              <w:t>老人房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B617FE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E92E93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color w:val="000000"/>
              </w:rPr>
            </w:pPr>
            <w:r>
              <w:rPr>
                <w:rStyle w:val="a8"/>
                <w:rFonts w:hint="eastAsia"/>
              </w:rPr>
              <w:t>老卫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主人房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，壁灯</w:t>
            </w:r>
            <w:r>
              <w:rPr>
                <w:rFonts w:hint="eastAsia"/>
                <w:color w:val="000000"/>
              </w:rPr>
              <w:t>*2</w:t>
            </w:r>
            <w:r w:rsidR="00C8461A">
              <w:rPr>
                <w:rFonts w:hint="eastAsia"/>
                <w:color w:val="000000"/>
              </w:rPr>
              <w:t>，镜前灯</w:t>
            </w:r>
            <w:r w:rsidR="00C8461A"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  <w:tr w:rsidR="00F73BD8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衣帽间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074F91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3BD8" w:rsidRDefault="00F73BD8" w:rsidP="00A34A9D">
            <w:pPr>
              <w:rPr>
                <w:color w:val="000000"/>
              </w:rPr>
            </w:pPr>
          </w:p>
        </w:tc>
      </w:tr>
      <w:tr w:rsidR="009C4480" w:rsidTr="009C4480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numPr>
                <w:ilvl w:val="0"/>
                <w:numId w:val="1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jc w:val="center"/>
              <w:rPr>
                <w:rStyle w:val="a8"/>
              </w:rPr>
            </w:pPr>
            <w:r>
              <w:rPr>
                <w:rStyle w:val="a8"/>
                <w:rFonts w:hint="eastAsia"/>
              </w:rPr>
              <w:t>主卫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C76BA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*1</w:t>
            </w:r>
            <w:r>
              <w:rPr>
                <w:rFonts w:hint="eastAsia"/>
                <w:color w:val="000000"/>
              </w:rPr>
              <w:t>，镜前灯</w:t>
            </w:r>
            <w:r>
              <w:rPr>
                <w:rFonts w:hint="eastAsia"/>
                <w:color w:val="000000"/>
              </w:rPr>
              <w:t>*1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C4480" w:rsidRDefault="009C4480" w:rsidP="00A34A9D">
            <w:pPr>
              <w:rPr>
                <w:color w:val="000000"/>
              </w:rPr>
            </w:pPr>
          </w:p>
        </w:tc>
      </w:tr>
    </w:tbl>
    <w:p w:rsidR="00654460" w:rsidRPr="00331686" w:rsidRDefault="00654460" w:rsidP="00331686"/>
    <w:p w:rsidR="00416432" w:rsidRDefault="00416432" w:rsidP="00416432">
      <w:pPr>
        <w:pStyle w:val="1"/>
      </w:pPr>
      <w:bookmarkStart w:id="1" w:name="_Toc448865544"/>
      <w:r>
        <w:rPr>
          <w:rFonts w:hint="eastAsia"/>
        </w:rPr>
        <w:lastRenderedPageBreak/>
        <w:t>主要不动电器</w:t>
      </w:r>
      <w:bookmarkEnd w:id="1"/>
    </w:p>
    <w:p w:rsidR="00F52808" w:rsidRPr="00F52808" w:rsidRDefault="00F52808" w:rsidP="00F52808">
      <w:r>
        <w:rPr>
          <w:rFonts w:hint="eastAsia"/>
        </w:rPr>
        <w:t>看图</w:t>
      </w:r>
    </w:p>
    <w:p w:rsidR="00EC1D2C" w:rsidRDefault="00EC1D2C" w:rsidP="00BF1662">
      <w:pPr>
        <w:pStyle w:val="1"/>
      </w:pPr>
      <w:bookmarkStart w:id="2" w:name="_Toc448865545"/>
      <w:r>
        <w:rPr>
          <w:rFonts w:hint="eastAsia"/>
        </w:rPr>
        <w:t>开关插座</w:t>
      </w:r>
      <w:bookmarkEnd w:id="2"/>
    </w:p>
    <w:p w:rsidR="00721C99" w:rsidRPr="0002623F" w:rsidRDefault="00690187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前走廊</w:t>
      </w:r>
    </w:p>
    <w:p w:rsidR="00721C99" w:rsidRDefault="00721C99">
      <w:r>
        <w:rPr>
          <w:rFonts w:hint="eastAsia"/>
        </w:rPr>
        <w:t>电器：</w:t>
      </w:r>
      <w:r w:rsidR="00995BC5">
        <w:rPr>
          <w:rFonts w:hint="eastAsia"/>
        </w:rPr>
        <w:t>筒</w:t>
      </w:r>
      <w:r>
        <w:rPr>
          <w:rFonts w:hint="eastAsia"/>
        </w:rPr>
        <w:t>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70C64" w:rsidRDefault="00F70C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95F81" w:rsidTr="005C28B5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F70C64" w:rsidP="001A494E">
            <w:pPr>
              <w:numPr>
                <w:ilvl w:val="0"/>
                <w:numId w:val="2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55218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4235D6" w:rsidRDefault="004235D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大厅顶灯开关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9D751B" w:rsidP="004F044E">
            <w:pPr>
              <w:jc w:val="center"/>
            </w:pPr>
            <w:r w:rsidRPr="009D751B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E91736" w:rsidP="00EC07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70C64" w:rsidRDefault="004235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</w:tbl>
    <w:p w:rsidR="00186A84" w:rsidRDefault="00186A84"/>
    <w:p w:rsidR="0049755B" w:rsidRPr="0002623F" w:rsidRDefault="0049755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客房</w:t>
      </w:r>
    </w:p>
    <w:p w:rsidR="00BC32C1" w:rsidRDefault="00BC32C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D67936">
        <w:rPr>
          <w:rFonts w:hint="eastAsia"/>
        </w:rPr>
        <w:t>、</w:t>
      </w:r>
      <w:r w:rsidR="00A31E1F">
        <w:rPr>
          <w:rFonts w:hint="eastAsia"/>
        </w:rPr>
        <w:t>落地</w:t>
      </w:r>
      <w:r w:rsidR="005F4371">
        <w:rPr>
          <w:rFonts w:hint="eastAsia"/>
        </w:rPr>
        <w:t>扇、</w:t>
      </w:r>
      <w:r w:rsidR="00D67936">
        <w:rPr>
          <w:rFonts w:hint="eastAsia"/>
        </w:rPr>
        <w:t>空调</w:t>
      </w:r>
      <w:r w:rsidR="005F6257">
        <w:rPr>
          <w:rFonts w:hint="eastAsia"/>
        </w:rPr>
        <w:t>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FA420D" w:rsidRDefault="00FA420D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FA420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77510C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AE336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西墙中间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A420D" w:rsidRDefault="00FA420D" w:rsidP="007341E2">
            <w:pPr>
              <w:rPr>
                <w:color w:val="000000"/>
              </w:rPr>
            </w:pPr>
          </w:p>
        </w:tc>
      </w:tr>
      <w:tr w:rsidR="0048730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6635F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DB06FA" w:rsidP="007341E2">
            <w:pPr>
              <w:jc w:val="center"/>
            </w:pPr>
            <w:r w:rsidRPr="00DB06FA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8730F" w:rsidRDefault="0048730F" w:rsidP="007341E2">
            <w:pPr>
              <w:rPr>
                <w:color w:val="000000"/>
              </w:rPr>
            </w:pP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DB06FA" w:rsidP="007341E2">
            <w:pPr>
              <w:jc w:val="center"/>
            </w:pPr>
            <w:r w:rsidRPr="00DB06FA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F594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书桌下面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7F4166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DB06FA" w:rsidP="00A34A9D">
            <w:pPr>
              <w:jc w:val="center"/>
            </w:pPr>
            <w:r w:rsidRPr="00DB06F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F4166" w:rsidRDefault="007F4166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1A494E">
            <w:pPr>
              <w:numPr>
                <w:ilvl w:val="0"/>
                <w:numId w:val="2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7D1909" w:rsidP="007341E2">
            <w:pPr>
              <w:jc w:val="center"/>
            </w:pPr>
            <w:r w:rsidRPr="007D1909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A8557F" w:rsidRDefault="00A8557F"/>
    <w:p w:rsidR="00A8557F" w:rsidRPr="0002623F" w:rsidRDefault="00A855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后走廊</w:t>
      </w:r>
    </w:p>
    <w:p w:rsidR="00A8557F" w:rsidRDefault="00A8557F" w:rsidP="00A8557F">
      <w:r>
        <w:rPr>
          <w:rFonts w:hint="eastAsia"/>
        </w:rPr>
        <w:t>电器：</w:t>
      </w:r>
      <w:r w:rsidR="00142DD4">
        <w:rPr>
          <w:rFonts w:hint="eastAsia"/>
        </w:rPr>
        <w:t>筒灯</w:t>
      </w:r>
      <w:r w:rsidR="008002BD">
        <w:rPr>
          <w:rFonts w:hint="eastAsia"/>
        </w:rPr>
        <w:t>*</w:t>
      </w:r>
      <w:r w:rsidR="00FD7545"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WIFI</w:t>
      </w:r>
      <w:r>
        <w:rPr>
          <w:rFonts w:hint="eastAsia"/>
        </w:rPr>
        <w:t>中继器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8557F" w:rsidRDefault="00A8557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2622DE" w:rsidP="00A34A9D">
            <w:pPr>
              <w:jc w:val="center"/>
            </w:pPr>
            <w:r w:rsidRPr="002622DE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末端左上角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4D4CAE" w:rsidP="00A34A9D">
            <w:pPr>
              <w:jc w:val="center"/>
            </w:pPr>
            <w:r w:rsidRPr="004D4CAE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中部左边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56754A" w:rsidP="00A34A9D">
            <w:pPr>
              <w:jc w:val="center"/>
            </w:pPr>
            <w:r w:rsidRPr="0056754A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8475F0" w:rsidRDefault="008475F0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客厅顶灯开关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7846FE" w:rsidP="00A34A9D">
            <w:pPr>
              <w:jc w:val="center"/>
            </w:pPr>
            <w:r w:rsidRPr="007846F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始端左边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8557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2D4E34">
            <w:pPr>
              <w:numPr>
                <w:ilvl w:val="0"/>
                <w:numId w:val="2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BF09DC" w:rsidP="00A34A9D">
            <w:pPr>
              <w:jc w:val="center"/>
            </w:pPr>
            <w:r w:rsidRPr="00BF09DC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主人房门口</w:t>
            </w:r>
            <w:r w:rsidR="00F65C41">
              <w:rPr>
                <w:rFonts w:hint="eastAsia"/>
                <w:color w:val="000000"/>
              </w:rPr>
              <w:t>与儿童房门口中</w:t>
            </w:r>
            <w:r w:rsidR="00F65C41">
              <w:rPr>
                <w:rFonts w:hint="eastAsia"/>
                <w:color w:val="000000"/>
              </w:rPr>
              <w:lastRenderedPageBreak/>
              <w:t>间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8557F" w:rsidRDefault="00A8557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双控</w:t>
            </w:r>
          </w:p>
        </w:tc>
      </w:tr>
    </w:tbl>
    <w:p w:rsidR="005C526F" w:rsidRPr="00A8557F" w:rsidRDefault="005C526F" w:rsidP="005C526F"/>
    <w:p w:rsidR="005C526F" w:rsidRPr="0002623F" w:rsidRDefault="005C526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阳台</w:t>
      </w:r>
    </w:p>
    <w:p w:rsidR="005C526F" w:rsidRDefault="005C526F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、洗衣机、空气能热水器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AB1797" w:rsidRDefault="00AB179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  <w:rPr>
                <w:color w:val="000000"/>
              </w:rPr>
            </w:pPr>
            <w:r w:rsidRPr="0027640A">
              <w:rPr>
                <w:rFonts w:hint="eastAsia"/>
                <w:color w:val="000000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洗衣机</w:t>
            </w:r>
            <w:r w:rsidR="00FD75A6">
              <w:rPr>
                <w:rFonts w:hint="eastAsia"/>
                <w:color w:val="000000"/>
              </w:rPr>
              <w:t>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DA29C1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  <w:r w:rsidR="000624BB">
              <w:rPr>
                <w:rFonts w:hint="eastAsia"/>
                <w:color w:val="000000"/>
              </w:rPr>
              <w:t>，防水罩</w:t>
            </w:r>
          </w:p>
        </w:tc>
      </w:tr>
      <w:tr w:rsidR="00AB17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numPr>
                <w:ilvl w:val="0"/>
                <w:numId w:val="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AB17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27640A" w:rsidP="007341E2">
            <w:pPr>
              <w:jc w:val="center"/>
            </w:pPr>
            <w:r w:rsidRPr="0027640A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西角</w:t>
            </w:r>
            <w:r w:rsidR="0006443E">
              <w:rPr>
                <w:rFonts w:hint="eastAsia"/>
                <w:color w:val="000000"/>
              </w:rPr>
              <w:t>（空气能热水器附近）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B1797" w:rsidRDefault="00CA3895" w:rsidP="000644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</w:tbl>
    <w:p w:rsidR="005C526F" w:rsidRDefault="005C526F"/>
    <w:p w:rsidR="004D4F1B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客厅</w:t>
      </w:r>
    </w:p>
    <w:p w:rsidR="006635F1" w:rsidRDefault="006635F1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057EE">
        <w:rPr>
          <w:rFonts w:hint="eastAsia"/>
        </w:rPr>
        <w:t>、壁灯</w:t>
      </w:r>
      <w:r w:rsidR="002057EE">
        <w:rPr>
          <w:rFonts w:hint="eastAsia"/>
        </w:rPr>
        <w:t>*2</w:t>
      </w:r>
      <w:r w:rsidR="00536153">
        <w:rPr>
          <w:rFonts w:hint="eastAsia"/>
        </w:rPr>
        <w:t>、电视</w:t>
      </w:r>
      <w:r w:rsidR="002A2EC5">
        <w:rPr>
          <w:rFonts w:hint="eastAsia"/>
        </w:rPr>
        <w:t>、电话</w:t>
      </w:r>
      <w:r w:rsidR="00536153">
        <w:rPr>
          <w:rFonts w:hint="eastAsia"/>
        </w:rPr>
        <w:t>、落地扇、落地灯、</w:t>
      </w:r>
      <w:r w:rsidR="009E72AA">
        <w:rPr>
          <w:rFonts w:hint="eastAsia"/>
        </w:rPr>
        <w:t>空调、</w:t>
      </w:r>
      <w:r w:rsidR="00AC7133">
        <w:rPr>
          <w:rFonts w:hint="eastAsia"/>
        </w:rPr>
        <w:t>音响</w:t>
      </w:r>
      <w:r w:rsidR="002759EA">
        <w:rPr>
          <w:rFonts w:hint="eastAsia"/>
        </w:rPr>
        <w:t>、路由器</w:t>
      </w:r>
      <w:r w:rsidR="007A5F33">
        <w:rPr>
          <w:rFonts w:hint="eastAsia"/>
        </w:rPr>
        <w:t>、楼宇对讲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B2677E" w:rsidRDefault="00B2677E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7A5F33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E32AFD" w:rsidP="007341E2">
            <w:pPr>
              <w:jc w:val="center"/>
              <w:rPr>
                <w:color w:val="000000"/>
              </w:rPr>
            </w:pPr>
            <w:r w:rsidRPr="00E32AFD">
              <w:rPr>
                <w:rFonts w:hint="eastAsia"/>
                <w:color w:val="000000"/>
              </w:rPr>
              <w:t>⑷⑷⑷⑷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7A5F33" w:rsidRPr="009C49E7" w:rsidRDefault="007341E2" w:rsidP="009C49E7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 w:rsidRPr="009C49E7">
              <w:rPr>
                <w:rFonts w:hint="eastAsia"/>
                <w:color w:val="000000"/>
              </w:rPr>
              <w:t>小米</w:t>
            </w:r>
            <w:r w:rsidRPr="009C49E7">
              <w:rPr>
                <w:rFonts w:hint="eastAsia"/>
                <w:color w:val="000000"/>
              </w:rPr>
              <w:t>3  60</w:t>
            </w:r>
            <w:r w:rsidRPr="009C49E7">
              <w:rPr>
                <w:rFonts w:hint="eastAsia"/>
                <w:color w:val="000000"/>
              </w:rPr>
              <w:t>寸（</w:t>
            </w:r>
            <w:r w:rsidRPr="009C49E7">
              <w:rPr>
                <w:rFonts w:hint="eastAsia"/>
                <w:color w:val="000000"/>
              </w:rPr>
              <w:t>3</w:t>
            </w:r>
            <w:r w:rsidR="009C49E7" w:rsidRPr="009C49E7">
              <w:rPr>
                <w:rFonts w:hint="eastAsia"/>
                <w:color w:val="000000"/>
              </w:rPr>
              <w:t>部件</w:t>
            </w:r>
            <w:r w:rsidRPr="009C49E7">
              <w:rPr>
                <w:rFonts w:hint="eastAsia"/>
                <w:color w:val="000000"/>
              </w:rPr>
              <w:t>：屏幕、主机、</w:t>
            </w:r>
            <w:r w:rsidR="009C49E7" w:rsidRPr="009C49E7">
              <w:rPr>
                <w:rFonts w:hint="eastAsia"/>
                <w:color w:val="000000"/>
              </w:rPr>
              <w:t>低音炮）</w:t>
            </w:r>
          </w:p>
          <w:p w:rsidR="009C49E7" w:rsidRPr="009C49E7" w:rsidRDefault="009C49E7" w:rsidP="00517CC5">
            <w:pPr>
              <w:pStyle w:val="a6"/>
              <w:numPr>
                <w:ilvl w:val="0"/>
                <w:numId w:val="2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广电</w:t>
            </w:r>
            <w:r w:rsidR="00E92A7A">
              <w:rPr>
                <w:rFonts w:hint="eastAsia"/>
                <w:color w:val="000000"/>
              </w:rPr>
              <w:t>机顶盒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3A2B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3A2BEA" w:rsidRDefault="003A2BEA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2437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E32AFD" w:rsidP="007341E2">
            <w:pPr>
              <w:jc w:val="center"/>
            </w:pPr>
            <w:r w:rsidRPr="00E32AFD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7341E2">
            <w:pPr>
              <w:rPr>
                <w:color w:val="000000"/>
              </w:rPr>
            </w:pPr>
          </w:p>
        </w:tc>
      </w:tr>
      <w:tr w:rsidR="0024375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9B449B" w:rsidP="007341E2">
            <w:pPr>
              <w:jc w:val="center"/>
            </w:pPr>
            <w:r w:rsidRPr="009B449B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31705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背景墙脚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43756" w:rsidRDefault="0024375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带开关、</w:t>
            </w:r>
            <w:r>
              <w:rPr>
                <w:rFonts w:hint="eastAsia"/>
                <w:color w:val="000000"/>
              </w:rPr>
              <w:t>16A</w:t>
            </w:r>
          </w:p>
        </w:tc>
      </w:tr>
      <w:tr w:rsidR="00B2677E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B2677E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0A103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677E" w:rsidRDefault="007A5F3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电视电话口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991B3B" w:rsidP="007341E2">
            <w:pPr>
              <w:jc w:val="center"/>
            </w:pPr>
            <w:r w:rsidRPr="00991B3B">
              <w:rPr>
                <w:rFonts w:ascii="宋体" w:eastAsia="宋体" w:hAnsi="宋体" w:cs="宋体" w:hint="eastAsia"/>
              </w:rPr>
              <w:t>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电视墙正中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双口面板</w:t>
            </w:r>
          </w:p>
        </w:tc>
      </w:tr>
      <w:tr w:rsidR="00F43D7F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阳台顶灯开关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8B7B60" w:rsidP="007341E2">
            <w:pPr>
              <w:jc w:val="center"/>
            </w:pPr>
            <w:r w:rsidRPr="008B7B60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622B5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面向阳台左边墙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  <w:tr w:rsidR="00B27A9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2D4E34">
            <w:pPr>
              <w:numPr>
                <w:ilvl w:val="0"/>
                <w:numId w:val="28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F83577" w:rsidP="007341E2">
            <w:pPr>
              <w:jc w:val="center"/>
            </w:pPr>
            <w:r w:rsidRPr="00F8357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沙发</w:t>
            </w:r>
            <w:r w:rsidR="007B4E61">
              <w:rPr>
                <w:rFonts w:hint="eastAsia"/>
                <w:color w:val="000000"/>
              </w:rPr>
              <w:t>中间</w:t>
            </w:r>
            <w:r>
              <w:rPr>
                <w:rFonts w:hint="eastAsia"/>
                <w:color w:val="000000"/>
              </w:rPr>
              <w:t>后面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27A97" w:rsidRDefault="00B27A97" w:rsidP="007341E2">
            <w:pPr>
              <w:rPr>
                <w:color w:val="000000"/>
              </w:rPr>
            </w:pPr>
          </w:p>
        </w:tc>
      </w:tr>
    </w:tbl>
    <w:p w:rsidR="007A0BD4" w:rsidRDefault="007A0BD4"/>
    <w:p w:rsidR="00DE745C" w:rsidRPr="0002623F" w:rsidRDefault="007A0BD4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饭厅</w:t>
      </w:r>
    </w:p>
    <w:p w:rsidR="007A0BD4" w:rsidRDefault="007A0BD4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>
        <w:rPr>
          <w:rFonts w:hint="eastAsia"/>
        </w:rPr>
        <w:t>、落地扇、电火锅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1E263A" w:rsidRDefault="001E263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261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004483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B01C48" w:rsidP="007341E2">
            <w:pPr>
              <w:jc w:val="center"/>
            </w:pPr>
            <w:r w:rsidRPr="00B01C4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05C1A" w:rsidP="009D29D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1E263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地插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7B2601" w:rsidP="007341E2">
            <w:pPr>
              <w:jc w:val="center"/>
            </w:pPr>
            <w:r w:rsidRPr="007B2601">
              <w:rPr>
                <w:rFonts w:hint="eastAsia"/>
              </w:rPr>
              <w:t>⑺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9C744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饭桌下面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E263A" w:rsidRDefault="001E263A" w:rsidP="007341E2">
            <w:pPr>
              <w:rPr>
                <w:color w:val="000000"/>
              </w:rPr>
            </w:pPr>
          </w:p>
        </w:tc>
      </w:tr>
      <w:tr w:rsidR="00F43D7F" w:rsidTr="00F43D7F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2D4E34">
            <w:pPr>
              <w:numPr>
                <w:ilvl w:val="0"/>
                <w:numId w:val="29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Pr="00F43D7F" w:rsidRDefault="007B2601" w:rsidP="007341E2">
            <w:pPr>
              <w:jc w:val="center"/>
            </w:pPr>
            <w:r w:rsidRPr="007B2601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厨房门口左边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43D7F" w:rsidRDefault="00F43D7F" w:rsidP="007341E2">
            <w:pPr>
              <w:rPr>
                <w:color w:val="000000"/>
              </w:rPr>
            </w:pPr>
          </w:p>
        </w:tc>
      </w:tr>
    </w:tbl>
    <w:p w:rsidR="00EE4944" w:rsidRDefault="00EE4944"/>
    <w:p w:rsidR="00C85B2B" w:rsidRPr="0002623F" w:rsidRDefault="00C85B2B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厨房</w:t>
      </w:r>
    </w:p>
    <w:p w:rsidR="00C85B2B" w:rsidRDefault="00C85B2B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287983">
        <w:rPr>
          <w:rFonts w:hint="eastAsia"/>
        </w:rPr>
        <w:t>、工作灯</w:t>
      </w:r>
      <w:r w:rsidR="0002259D">
        <w:rPr>
          <w:rFonts w:hint="eastAsia"/>
        </w:rPr>
        <w:t>、</w:t>
      </w:r>
      <w:r w:rsidR="009053E5">
        <w:rPr>
          <w:rFonts w:hint="eastAsia"/>
        </w:rPr>
        <w:t>冰箱、电饭煲、电蒸笼、</w:t>
      </w:r>
      <w:r w:rsidR="000A088D">
        <w:rPr>
          <w:rFonts w:hint="eastAsia"/>
        </w:rPr>
        <w:t>电水壶</w:t>
      </w:r>
      <w:r w:rsidR="009053E5">
        <w:rPr>
          <w:rFonts w:hint="eastAsia"/>
        </w:rPr>
        <w:t>、烟机、微波炉、</w:t>
      </w:r>
      <w:r>
        <w:rPr>
          <w:rFonts w:hint="eastAsia"/>
        </w:rPr>
        <w:t>小米净水器</w:t>
      </w:r>
      <w:r w:rsidR="009053E5">
        <w:rPr>
          <w:rFonts w:hint="eastAsia"/>
        </w:rPr>
        <w:t>、排气</w:t>
      </w:r>
      <w:r w:rsidR="000E75A5">
        <w:rPr>
          <w:rFonts w:hint="eastAsia"/>
        </w:rPr>
        <w:t>扇</w:t>
      </w:r>
      <w:r w:rsidR="00E973E9">
        <w:rPr>
          <w:rFonts w:hint="eastAsia"/>
        </w:rPr>
        <w:t>、燃气热水器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14286" w:rsidRDefault="00914286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0C703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 w:rsidRPr="00FA567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017D2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冰箱位置</w:t>
            </w:r>
            <w:r w:rsidR="00CB0F44">
              <w:rPr>
                <w:rFonts w:hint="eastAsia"/>
                <w:color w:val="000000"/>
              </w:rPr>
              <w:t>右上角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C92A9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</w:pPr>
            <w:r w:rsidRPr="00FA567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A567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烟机右</w:t>
            </w:r>
            <w:r w:rsidR="005636BF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070D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850B61" w:rsidP="007341E2">
            <w:pPr>
              <w:jc w:val="center"/>
            </w:pPr>
            <w:r w:rsidRPr="00850B61">
              <w:rPr>
                <w:rFonts w:hint="eastAsia"/>
              </w:rPr>
              <w:t>⑸</w:t>
            </w:r>
            <w:r w:rsidR="00216B71" w:rsidRPr="00FA5675">
              <w:rPr>
                <w:rFonts w:hint="eastAsia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3111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地柜</w:t>
            </w:r>
            <w:r w:rsidR="00D354F3">
              <w:rPr>
                <w:rFonts w:hint="eastAsia"/>
                <w:color w:val="000000"/>
              </w:rPr>
              <w:t>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6C0CB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1428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F7127C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AA646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14286" w:rsidRDefault="00914286" w:rsidP="007341E2">
            <w:pPr>
              <w:rPr>
                <w:color w:val="000000"/>
              </w:rPr>
            </w:pPr>
          </w:p>
        </w:tc>
      </w:tr>
      <w:tr w:rsidR="00C335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BD674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C335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燃气热水器附近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C33519" w:rsidRDefault="007F029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8A000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C2330D" w:rsidP="007341E2">
            <w:pPr>
              <w:jc w:val="center"/>
            </w:pPr>
            <w:r w:rsidRPr="00BD674D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8A000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工作灯附近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A0006" w:rsidRDefault="002840D6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</w:t>
            </w:r>
            <w:r w:rsidR="008A0006">
              <w:rPr>
                <w:rFonts w:hint="eastAsia"/>
                <w:color w:val="000000"/>
              </w:rPr>
              <w:t>开关</w:t>
            </w:r>
          </w:p>
        </w:tc>
      </w:tr>
      <w:tr w:rsidR="00120F1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120F1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Pr="00BD674D" w:rsidRDefault="00120F15" w:rsidP="007341E2">
            <w:pPr>
              <w:jc w:val="center"/>
            </w:pPr>
            <w:r w:rsidRPr="00120F15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水盆下方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120F15" w:rsidRDefault="0050665A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防水盒</w:t>
            </w:r>
          </w:p>
        </w:tc>
      </w:tr>
      <w:tr w:rsidR="00F37FE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2D4E34">
            <w:pPr>
              <w:numPr>
                <w:ilvl w:val="0"/>
                <w:numId w:val="30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B56A3D" w:rsidP="007341E2">
            <w:pPr>
              <w:jc w:val="center"/>
            </w:pPr>
            <w:r w:rsidRPr="00B56A3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DB51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37FE5" w:rsidRDefault="00F37FE5" w:rsidP="007341E2">
            <w:pPr>
              <w:rPr>
                <w:color w:val="000000"/>
              </w:rPr>
            </w:pPr>
          </w:p>
        </w:tc>
      </w:tr>
    </w:tbl>
    <w:p w:rsidR="006125EC" w:rsidRDefault="006125EC"/>
    <w:p w:rsidR="006125EC" w:rsidRPr="0002623F" w:rsidRDefault="00F7491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公卫</w:t>
      </w:r>
    </w:p>
    <w:p w:rsidR="00F7491F" w:rsidRDefault="00296C24">
      <w:r>
        <w:rPr>
          <w:rFonts w:hint="eastAsia"/>
        </w:rPr>
        <w:t>电器</w:t>
      </w:r>
      <w:r w:rsidR="0078262E">
        <w:rPr>
          <w:rFonts w:hint="eastAsia"/>
        </w:rPr>
        <w:t>：</w:t>
      </w:r>
      <w:r w:rsidR="00BD6727">
        <w:rPr>
          <w:rFonts w:hint="eastAsia"/>
        </w:rPr>
        <w:t>顶灯、镜前灯、排气扇、浴霸、</w:t>
      </w:r>
      <w:r w:rsidR="00D32980">
        <w:rPr>
          <w:rFonts w:hint="eastAsia"/>
        </w:rPr>
        <w:t>电吹风</w:t>
      </w:r>
      <w:r w:rsidR="008B79A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71EE7" w:rsidRDefault="00971EE7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Pr="0099665D" w:rsidRDefault="0009207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113F7" w:rsidP="007341E2">
            <w:pPr>
              <w:jc w:val="center"/>
            </w:pPr>
            <w:r w:rsidRPr="00B113F7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A34A9D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7341E2">
            <w:pPr>
              <w:rPr>
                <w:color w:val="000000"/>
              </w:rPr>
            </w:pPr>
          </w:p>
        </w:tc>
      </w:tr>
      <w:tr w:rsidR="00971EE7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971EE7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E874BE" w:rsidP="007341E2">
            <w:pPr>
              <w:jc w:val="center"/>
            </w:pPr>
            <w:r w:rsidRPr="00E874BE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C9752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蹲便器上方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71EE7" w:rsidRDefault="00BF0F73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电热水器，</w:t>
            </w:r>
            <w:r w:rsidR="00C97520">
              <w:rPr>
                <w:rFonts w:hint="eastAsia"/>
                <w:color w:val="000000"/>
              </w:rPr>
              <w:t>16A</w:t>
            </w:r>
            <w:r w:rsidR="00C97520">
              <w:rPr>
                <w:rFonts w:hint="eastAsia"/>
                <w:color w:val="000000"/>
              </w:rPr>
              <w:t>，带开关</w:t>
            </w: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7701B" w:rsidP="007341E2">
            <w:pPr>
              <w:jc w:val="center"/>
            </w:pPr>
            <w:r w:rsidRPr="00F7127C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Pr="00BF0F73" w:rsidRDefault="00907B3B" w:rsidP="007341E2">
            <w:pPr>
              <w:rPr>
                <w:color w:val="000000"/>
              </w:rPr>
            </w:pPr>
          </w:p>
        </w:tc>
      </w:tr>
      <w:tr w:rsidR="00003731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00373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8054AB" w:rsidP="007341E2">
            <w:pPr>
              <w:jc w:val="center"/>
            </w:pPr>
            <w:r w:rsidRPr="008054AB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Default="00BC608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03731" w:rsidRPr="00BF0F73" w:rsidRDefault="00003731" w:rsidP="007341E2">
            <w:pPr>
              <w:rPr>
                <w:color w:val="000000"/>
              </w:rPr>
            </w:pPr>
          </w:p>
        </w:tc>
      </w:tr>
      <w:tr w:rsidR="00907B3B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2D4E34">
            <w:pPr>
              <w:numPr>
                <w:ilvl w:val="0"/>
                <w:numId w:val="31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485D5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907B3B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8054AB" w:rsidP="007341E2">
            <w:pPr>
              <w:jc w:val="center"/>
            </w:pPr>
            <w:r w:rsidRPr="008054AB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07B3B" w:rsidRDefault="00907B3B" w:rsidP="007341E2">
            <w:pPr>
              <w:rPr>
                <w:color w:val="000000"/>
              </w:rPr>
            </w:pPr>
          </w:p>
        </w:tc>
      </w:tr>
    </w:tbl>
    <w:p w:rsidR="00E83C80" w:rsidRDefault="00E83C80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儿童房</w:t>
      </w:r>
    </w:p>
    <w:p w:rsidR="0002623F" w:rsidRDefault="0002623F" w:rsidP="0002623F">
      <w:r>
        <w:rPr>
          <w:rFonts w:hint="eastAsia"/>
        </w:rPr>
        <w:t>电器：顶灯、</w:t>
      </w:r>
      <w:r w:rsidR="00B03556">
        <w:rPr>
          <w:rFonts w:hint="eastAsia"/>
        </w:rPr>
        <w:t>台灯、</w:t>
      </w:r>
      <w:r>
        <w:rPr>
          <w:rFonts w:hint="eastAsia"/>
        </w:rPr>
        <w:t>落地扇、空调、计算机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980CB5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115DF0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5311DC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2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753DA7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02623F" w:rsidRPr="0002623F" w:rsidRDefault="0002623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书房</w:t>
      </w:r>
    </w:p>
    <w:p w:rsidR="0002623F" w:rsidRDefault="0002623F" w:rsidP="0002623F">
      <w:r>
        <w:rPr>
          <w:rFonts w:hint="eastAsia"/>
        </w:rPr>
        <w:t>电器：顶灯、落地扇、空调、计算机、台灯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02623F" w:rsidRDefault="0002623F" w:rsidP="00A34A9D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</w:t>
            </w:r>
            <w:r w:rsidR="00B07FDF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北墙（书桌附近）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ascii="宋体" w:eastAsia="宋体" w:hAnsi="宋体" w:cs="宋体" w:hint="eastAsia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东墙（书桌附近）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DD5B06" w:rsidP="00A34A9D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5311DC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>
              <w:rPr>
                <w:rFonts w:hint="eastAsia"/>
                <w:color w:val="000000"/>
              </w:rPr>
              <w:t>，带开关</w:t>
            </w:r>
          </w:p>
        </w:tc>
      </w:tr>
      <w:tr w:rsidR="0002623F" w:rsidTr="00A34A9D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2D4E34">
            <w:pPr>
              <w:numPr>
                <w:ilvl w:val="0"/>
                <w:numId w:val="33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Pr="0099665D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32263E" w:rsidP="00A34A9D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02623F" w:rsidRDefault="0002623F" w:rsidP="00A34A9D">
            <w:pPr>
              <w:rPr>
                <w:color w:val="000000"/>
              </w:rPr>
            </w:pPr>
          </w:p>
        </w:tc>
      </w:tr>
    </w:tbl>
    <w:p w:rsidR="0002623F" w:rsidRDefault="0002623F" w:rsidP="0002623F"/>
    <w:p w:rsidR="007E3813" w:rsidRPr="0002623F" w:rsidRDefault="007E3813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老人房</w:t>
      </w:r>
    </w:p>
    <w:p w:rsidR="004E62EB" w:rsidRDefault="007E3813">
      <w:r>
        <w:rPr>
          <w:rFonts w:hint="eastAsia"/>
        </w:rPr>
        <w:t>电器：</w:t>
      </w:r>
      <w:r w:rsidR="004E1ADC">
        <w:rPr>
          <w:rFonts w:hint="eastAsia"/>
        </w:rPr>
        <w:t>顶灯</w:t>
      </w:r>
      <w:r w:rsidR="009921C8">
        <w:rPr>
          <w:rFonts w:hint="eastAsia"/>
        </w:rPr>
        <w:t>、电视机</w:t>
      </w:r>
      <w:r w:rsidR="0021330A">
        <w:rPr>
          <w:rFonts w:hint="eastAsia"/>
        </w:rPr>
        <w:t>、落地扇</w:t>
      </w:r>
      <w:r w:rsidR="00E803B4">
        <w:rPr>
          <w:rFonts w:hint="eastAsia"/>
        </w:rPr>
        <w:t>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56A5" w:rsidRDefault="009F56A5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A34A9D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 w:rsidRPr="000A7C0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A34A9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4A9D" w:rsidRDefault="00A34A9D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F2529B" w:rsidP="008533B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  <w:rPr>
                <w:color w:val="000000"/>
              </w:rPr>
            </w:pPr>
            <w:r w:rsidRPr="00744D11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</w:t>
            </w:r>
            <w:r w:rsidR="00F2529B">
              <w:rPr>
                <w:rFonts w:hint="eastAsia"/>
                <w:color w:val="000000"/>
              </w:rPr>
              <w:t>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0A7C0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东南角落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F5454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EB182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东北角落（床头柜附近）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F5454C" w:rsidRDefault="00F5454C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803B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35133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A603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西南角落（</w:t>
            </w:r>
            <w:r w:rsidR="00A603F7">
              <w:rPr>
                <w:rFonts w:hint="eastAsia"/>
                <w:color w:val="000000"/>
              </w:rPr>
              <w:t>床头柜</w:t>
            </w:r>
            <w:r>
              <w:rPr>
                <w:rFonts w:hint="eastAsia"/>
                <w:color w:val="000000"/>
              </w:rPr>
              <w:t>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7341E2">
            <w:pPr>
              <w:rPr>
                <w:color w:val="000000"/>
              </w:rPr>
            </w:pP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744D11" w:rsidP="007341E2">
            <w:pPr>
              <w:jc w:val="center"/>
            </w:pPr>
            <w:r w:rsidRPr="00744D11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CD0D9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44773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E0689E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56A5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9F56A5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A37BF6" w:rsidP="007341E2">
            <w:pPr>
              <w:jc w:val="center"/>
            </w:pPr>
            <w:r w:rsidRPr="00E0689E">
              <w:rPr>
                <w:rFonts w:hint="eastAsia"/>
              </w:rPr>
              <w:t>②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  <w:r w:rsidR="00812B62">
              <w:rPr>
                <w:rFonts w:hint="eastAsia"/>
                <w:color w:val="000000"/>
              </w:rPr>
              <w:t>远门口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56A5" w:rsidRDefault="002E7464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A37BF6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2D4E34">
            <w:pPr>
              <w:numPr>
                <w:ilvl w:val="0"/>
                <w:numId w:val="34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Pr="00DA2AC9" w:rsidRDefault="002953FB" w:rsidP="007341E2">
            <w:pPr>
              <w:jc w:val="center"/>
            </w:pPr>
            <w:r w:rsidRPr="00753DA7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812B62" w:rsidP="00812B6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床边近门口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A37BF6" w:rsidRDefault="00A37BF6" w:rsidP="007341E2">
            <w:pPr>
              <w:rPr>
                <w:color w:val="000000"/>
              </w:rPr>
            </w:pPr>
          </w:p>
        </w:tc>
      </w:tr>
    </w:tbl>
    <w:p w:rsidR="00933A7D" w:rsidRDefault="00933A7D"/>
    <w:p w:rsidR="00933A7D" w:rsidRPr="0002623F" w:rsidRDefault="00933A7D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老</w:t>
      </w:r>
      <w:r w:rsidR="00DB777F" w:rsidRPr="0002623F">
        <w:rPr>
          <w:rStyle w:val="a8"/>
          <w:rFonts w:hint="eastAsia"/>
        </w:rPr>
        <w:t>卫</w:t>
      </w:r>
    </w:p>
    <w:p w:rsidR="001B4823" w:rsidRDefault="001B4823" w:rsidP="001B4823">
      <w:r>
        <w:rPr>
          <w:rFonts w:hint="eastAsia"/>
        </w:rPr>
        <w:t>电器：顶灯、镜前灯、排气扇、浴霸、电吹风、马桶盖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2E7464" w:rsidRDefault="002E7464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99665D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A34A9D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7E3FD8" w:rsidP="007341E2">
            <w:pPr>
              <w:jc w:val="center"/>
            </w:pPr>
            <w:r w:rsidRPr="007E3FD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E746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8533AD" w:rsidP="008533A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2E7464">
              <w:rPr>
                <w:rFonts w:hint="eastAsia"/>
                <w:color w:val="000000"/>
              </w:rPr>
              <w:t>防水罩</w:t>
            </w:r>
            <w:r>
              <w:rPr>
                <w:color w:val="000000"/>
              </w:rPr>
              <w:t xml:space="preserve"> </w:t>
            </w: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D72E32" w:rsidP="007341E2">
            <w:pPr>
              <w:jc w:val="center"/>
            </w:pPr>
            <w:r w:rsidRPr="007E3FD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Pr="00BF0F73" w:rsidRDefault="002E7464" w:rsidP="007341E2">
            <w:pPr>
              <w:rPr>
                <w:color w:val="000000"/>
              </w:rPr>
            </w:pPr>
          </w:p>
        </w:tc>
      </w:tr>
      <w:tr w:rsidR="006F62F0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C2023F" w:rsidP="007341E2">
            <w:pPr>
              <w:jc w:val="center"/>
            </w:pPr>
            <w:r w:rsidRPr="00C2023F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Default="006F62F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6F62F0" w:rsidRPr="00BF0F73" w:rsidRDefault="006F62F0" w:rsidP="007341E2">
            <w:pPr>
              <w:rPr>
                <w:color w:val="000000"/>
              </w:rPr>
            </w:pPr>
          </w:p>
        </w:tc>
      </w:tr>
      <w:tr w:rsidR="002E7464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2D4E34">
            <w:pPr>
              <w:numPr>
                <w:ilvl w:val="0"/>
                <w:numId w:val="35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60D0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2E7464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CD4D38" w:rsidP="007341E2">
            <w:pPr>
              <w:jc w:val="center"/>
            </w:pPr>
            <w:r w:rsidRPr="00CD4D38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EF303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浴室柜旁边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2E7464" w:rsidRDefault="002E7464" w:rsidP="007341E2">
            <w:pPr>
              <w:rPr>
                <w:color w:val="000000"/>
              </w:rPr>
            </w:pPr>
          </w:p>
        </w:tc>
      </w:tr>
    </w:tbl>
    <w:p w:rsidR="002E7464" w:rsidRDefault="002E7464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主人房</w:t>
      </w:r>
    </w:p>
    <w:p w:rsidR="009F4BA9" w:rsidRDefault="009F4BA9" w:rsidP="009F4BA9">
      <w:r>
        <w:rPr>
          <w:rFonts w:hint="eastAsia"/>
        </w:rPr>
        <w:t>电器：</w:t>
      </w:r>
      <w:r w:rsidR="004E1ADC">
        <w:rPr>
          <w:rFonts w:hint="eastAsia"/>
        </w:rPr>
        <w:t>顶</w:t>
      </w:r>
      <w:r>
        <w:rPr>
          <w:rFonts w:hint="eastAsia"/>
        </w:rPr>
        <w:t>灯</w:t>
      </w:r>
      <w:r w:rsidR="004E1ADC">
        <w:rPr>
          <w:rFonts w:hint="eastAsia"/>
        </w:rPr>
        <w:t>、壁灯、梳妆台灯</w:t>
      </w:r>
      <w:r>
        <w:rPr>
          <w:rFonts w:hint="eastAsia"/>
        </w:rPr>
        <w:t>、电视机、落地扇、空调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9F4BA9" w:rsidRDefault="009F4BA9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980CB5">
              <w:rPr>
                <w:rFonts w:hint="eastAsia"/>
                <w:color w:val="000000"/>
              </w:rPr>
              <w:t>⑷⑷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0672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网口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696F19" w:rsidP="007341E2">
            <w:pPr>
              <w:jc w:val="center"/>
              <w:rPr>
                <w:color w:val="000000"/>
              </w:rPr>
            </w:pPr>
            <w:r w:rsidRPr="00696F19">
              <w:rPr>
                <w:rFonts w:ascii="宋体" w:eastAsia="宋体" w:hAnsi="宋体" w:cs="宋体" w:hint="eastAsia"/>
                <w:color w:val="000000"/>
              </w:rPr>
              <w:t>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电视墙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EA70A2" w:rsidP="007341E2">
            <w:pPr>
              <w:jc w:val="center"/>
            </w:pPr>
            <w:r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8E49E0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东北角</w:t>
            </w:r>
            <w:r w:rsidR="00272F16">
              <w:rPr>
                <w:rFonts w:hint="eastAsia"/>
                <w:color w:val="000000"/>
              </w:rPr>
              <w:t>（梳妆台附近）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左床头柜上方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B74832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7D727F" w:rsidP="007341E2">
            <w:pPr>
              <w:jc w:val="center"/>
            </w:pPr>
            <w:r w:rsidRPr="007D727F">
              <w:rPr>
                <w:rFonts w:hint="eastAsia"/>
                <w:color w:val="000000"/>
              </w:rPr>
              <w:t>⑸</w:t>
            </w:r>
            <w:r w:rsidR="004356EA" w:rsidRPr="00980CB5">
              <w:rPr>
                <w:rFonts w:hint="eastAsia"/>
                <w:color w:val="000000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B74832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右床头柜上方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74832" w:rsidRDefault="00EA70A2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17C8" w:rsidP="007341E2">
            <w:pPr>
              <w:jc w:val="center"/>
            </w:pPr>
            <w:r w:rsidRPr="00F617C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空调附近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6D390B">
              <w:rPr>
                <w:rFonts w:hint="eastAsia"/>
                <w:color w:val="000000"/>
              </w:rPr>
              <w:t>，带开关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Pr="0099665D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2379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9F4BA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</w:t>
            </w:r>
            <w:r w:rsidR="00CB32CB">
              <w:rPr>
                <w:rFonts w:hint="eastAsia"/>
                <w:color w:val="000000"/>
              </w:rPr>
              <w:t>壁灯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F67C2E" w:rsidP="007341E2">
            <w:pPr>
              <w:jc w:val="center"/>
            </w:pPr>
            <w:r w:rsidRPr="00F67C2E">
              <w:rPr>
                <w:rFonts w:hint="eastAsia"/>
              </w:rPr>
              <w:t>④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9F4BA9" w:rsidRDefault="009F4BA9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双控</w:t>
            </w:r>
          </w:p>
        </w:tc>
      </w:tr>
      <w:tr w:rsidR="00B4011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梳妆台灯</w:t>
            </w:r>
            <w:r w:rsidR="00696F19">
              <w:rPr>
                <w:rFonts w:hint="eastAsia"/>
                <w:color w:val="000000"/>
              </w:rPr>
              <w:t>电视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A16456" w:rsidP="007341E2">
            <w:pPr>
              <w:jc w:val="center"/>
            </w:pPr>
            <w:r w:rsidRPr="00A16456">
              <w:rPr>
                <w:rFonts w:hint="eastAsia"/>
              </w:rPr>
              <w:t>③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FE7B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床边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B40119" w:rsidRDefault="00B40119" w:rsidP="007341E2">
            <w:pPr>
              <w:rPr>
                <w:color w:val="000000"/>
              </w:rPr>
            </w:pPr>
          </w:p>
        </w:tc>
      </w:tr>
      <w:tr w:rsidR="00416A68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2D4E34">
            <w:pPr>
              <w:numPr>
                <w:ilvl w:val="0"/>
                <w:numId w:val="36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</w:t>
            </w:r>
            <w:r w:rsidR="00152DBE">
              <w:rPr>
                <w:rFonts w:hint="eastAsia"/>
                <w:color w:val="000000"/>
              </w:rPr>
              <w:t>顶灯</w:t>
            </w:r>
            <w:r>
              <w:rPr>
                <w:rFonts w:hint="eastAsia"/>
                <w:color w:val="000000"/>
              </w:rPr>
              <w:t>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EC5D1D" w:rsidP="007341E2">
            <w:pPr>
              <w:jc w:val="center"/>
            </w:pPr>
            <w:r w:rsidRPr="00EC5D1D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衣帽间入口左边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16A68" w:rsidRDefault="00416A68" w:rsidP="007341E2">
            <w:pPr>
              <w:rPr>
                <w:color w:val="000000"/>
              </w:rPr>
            </w:pPr>
          </w:p>
        </w:tc>
      </w:tr>
    </w:tbl>
    <w:p w:rsidR="009F4BA9" w:rsidRDefault="009F4BA9"/>
    <w:p w:rsidR="003617F8" w:rsidRDefault="003617F8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>
        <w:rPr>
          <w:rStyle w:val="a8"/>
          <w:rFonts w:hint="eastAsia"/>
        </w:rPr>
        <w:t>衣帽间</w:t>
      </w:r>
    </w:p>
    <w:p w:rsidR="003617F8" w:rsidRDefault="003617F8" w:rsidP="003617F8">
      <w:r>
        <w:rPr>
          <w:rFonts w:hint="eastAsia"/>
        </w:rPr>
        <w:lastRenderedPageBreak/>
        <w:t>无</w:t>
      </w:r>
    </w:p>
    <w:p w:rsidR="003617F8" w:rsidRPr="003617F8" w:rsidRDefault="003617F8" w:rsidP="003617F8"/>
    <w:p w:rsidR="00DB777F" w:rsidRPr="0002623F" w:rsidRDefault="00DB777F" w:rsidP="00237899">
      <w:pPr>
        <w:pStyle w:val="a6"/>
        <w:numPr>
          <w:ilvl w:val="0"/>
          <w:numId w:val="24"/>
        </w:numPr>
        <w:ind w:firstLineChars="0"/>
        <w:rPr>
          <w:rStyle w:val="a8"/>
        </w:rPr>
      </w:pPr>
      <w:r w:rsidRPr="0002623F">
        <w:rPr>
          <w:rStyle w:val="a8"/>
          <w:rFonts w:hint="eastAsia"/>
        </w:rPr>
        <w:t>主卫</w:t>
      </w:r>
    </w:p>
    <w:p w:rsidR="004B73EA" w:rsidRDefault="004B73EA" w:rsidP="004B73EA">
      <w:r>
        <w:rPr>
          <w:rFonts w:hint="eastAsia"/>
        </w:rPr>
        <w:t>电器：顶灯、镜前灯、排气扇、浴霸、电吹风、马桶盖</w:t>
      </w:r>
      <w:r w:rsidR="004463C3">
        <w:rPr>
          <w:rFonts w:hint="eastAsia"/>
        </w:rPr>
        <w:t>、电热水器</w:t>
      </w:r>
    </w:p>
    <w:tbl>
      <w:tblPr>
        <w:tblW w:w="95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794"/>
        <w:gridCol w:w="1417"/>
        <w:gridCol w:w="850"/>
        <w:gridCol w:w="2835"/>
        <w:gridCol w:w="3685"/>
      </w:tblGrid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序号</w:t>
            </w: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位置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:rsidR="004B73EA" w:rsidRDefault="004B73EA" w:rsidP="007341E2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99665D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4AE1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浴室盘附近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⑸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坐便器附近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3346E7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带开关，</w:t>
            </w:r>
            <w:r w:rsidR="004B73EA">
              <w:rPr>
                <w:rFonts w:hint="eastAsia"/>
                <w:color w:val="000000"/>
              </w:rPr>
              <w:t>防水罩</w:t>
            </w: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8E13E8" w:rsidP="007341E2">
            <w:pPr>
              <w:jc w:val="center"/>
            </w:pPr>
            <w:r w:rsidRPr="008E13E8">
              <w:rPr>
                <w:rFonts w:hint="eastAsia"/>
              </w:rPr>
              <w:t>⑷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排气扇附近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Pr="00BF0F73" w:rsidRDefault="004B73EA" w:rsidP="007341E2">
            <w:pPr>
              <w:rPr>
                <w:color w:val="000000"/>
              </w:rPr>
            </w:pPr>
          </w:p>
        </w:tc>
      </w:tr>
      <w:tr w:rsidR="008B00F9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B00F9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插座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8E13E8" w:rsidP="007341E2">
            <w:pPr>
              <w:jc w:val="center"/>
            </w:pPr>
            <w:r w:rsidRPr="008E13E8">
              <w:rPr>
                <w:rFonts w:hint="eastAsia"/>
              </w:rPr>
              <w:t>⑹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Default="00650838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电热水器附近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8B00F9" w:rsidRPr="00BF0F73" w:rsidRDefault="00650838" w:rsidP="007341E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16A</w:t>
            </w:r>
            <w:r w:rsidR="0006443E">
              <w:rPr>
                <w:rFonts w:hint="eastAsia"/>
                <w:color w:val="000000"/>
              </w:rPr>
              <w:t>，带开关</w:t>
            </w:r>
          </w:p>
        </w:tc>
      </w:tr>
      <w:tr w:rsidR="00D2163C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顶灯开关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340701" w:rsidP="007341E2">
            <w:pPr>
              <w:jc w:val="center"/>
            </w:pPr>
            <w:r w:rsidRPr="00340701">
              <w:rPr>
                <w:rFonts w:hint="eastAsia"/>
              </w:rPr>
              <w:t>①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65083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门外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D2163C" w:rsidRDefault="00D2163C" w:rsidP="007341E2">
            <w:pPr>
              <w:rPr>
                <w:color w:val="000000"/>
              </w:rPr>
            </w:pPr>
          </w:p>
        </w:tc>
      </w:tr>
      <w:tr w:rsidR="004B73EA" w:rsidTr="007341E2">
        <w:trPr>
          <w:trHeight w:val="567"/>
          <w:jc w:val="center"/>
        </w:trPr>
        <w:tc>
          <w:tcPr>
            <w:tcW w:w="79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2D4E34">
            <w:pPr>
              <w:numPr>
                <w:ilvl w:val="0"/>
                <w:numId w:val="37"/>
              </w:num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92F0E" w:rsidP="007341E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镜前灯、</w:t>
            </w:r>
            <w:r w:rsidR="004B73EA">
              <w:rPr>
                <w:rFonts w:hint="eastAsia"/>
                <w:color w:val="000000"/>
              </w:rPr>
              <w:t>浴霸、排气扇开关</w:t>
            </w:r>
          </w:p>
        </w:tc>
        <w:tc>
          <w:tcPr>
            <w:tcW w:w="85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F60C83" w:rsidP="007341E2">
            <w:pPr>
              <w:jc w:val="center"/>
            </w:pPr>
            <w:r w:rsidRPr="00F60C83">
              <w:rPr>
                <w:rFonts w:hint="eastAsia"/>
              </w:rPr>
              <w:t>⑤</w:t>
            </w:r>
          </w:p>
        </w:tc>
        <w:tc>
          <w:tcPr>
            <w:tcW w:w="28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4B73E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入门右边</w:t>
            </w:r>
          </w:p>
        </w:tc>
        <w:tc>
          <w:tcPr>
            <w:tcW w:w="368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:rsidR="004B73EA" w:rsidRDefault="004B73EA" w:rsidP="007341E2">
            <w:pPr>
              <w:rPr>
                <w:color w:val="000000"/>
              </w:rPr>
            </w:pPr>
          </w:p>
        </w:tc>
      </w:tr>
    </w:tbl>
    <w:p w:rsidR="00555757" w:rsidRDefault="00555757"/>
    <w:p w:rsidR="005C526F" w:rsidRDefault="005C526F" w:rsidP="002370D5"/>
    <w:p w:rsidR="00797842" w:rsidRDefault="004B6EE9" w:rsidP="002370D5">
      <w:r>
        <w:rPr>
          <w:rFonts w:hint="eastAsia"/>
        </w:rPr>
        <w:t>疑问：</w:t>
      </w:r>
    </w:p>
    <w:p w:rsidR="008640C9" w:rsidRDefault="008640C9" w:rsidP="002370D5">
      <w:r>
        <w:rPr>
          <w:rFonts w:hint="eastAsia"/>
        </w:rPr>
        <w:t>浴霸是什么</w:t>
      </w:r>
      <w:r w:rsidR="0016762B">
        <w:rPr>
          <w:rFonts w:hint="eastAsia"/>
        </w:rPr>
        <w:t>接电口，电线对接抑或插座</w:t>
      </w:r>
      <w:r w:rsidR="00FD5954">
        <w:rPr>
          <w:rFonts w:hint="eastAsia"/>
        </w:rPr>
        <w:t>？</w:t>
      </w:r>
      <w:r w:rsidR="00112732">
        <w:rPr>
          <w:rFonts w:hint="eastAsia"/>
        </w:rPr>
        <w:t>（浴霸有专用插座）</w:t>
      </w:r>
    </w:p>
    <w:p w:rsidR="00FD5954" w:rsidRPr="00FD5954" w:rsidRDefault="00AF56D4" w:rsidP="002370D5">
      <w:r>
        <w:rPr>
          <w:rFonts w:hint="eastAsia"/>
        </w:rPr>
        <w:t>厨房</w:t>
      </w:r>
      <w:r w:rsidR="00FD5954">
        <w:rPr>
          <w:rFonts w:hint="eastAsia"/>
        </w:rPr>
        <w:t>工作</w:t>
      </w:r>
      <w:r w:rsidR="00890136">
        <w:rPr>
          <w:rFonts w:hint="eastAsia"/>
        </w:rPr>
        <w:t>灯</w:t>
      </w:r>
      <w:r w:rsidR="00FD5954">
        <w:rPr>
          <w:rFonts w:hint="eastAsia"/>
        </w:rPr>
        <w:t>如何对接</w:t>
      </w:r>
    </w:p>
    <w:p w:rsidR="008640C9" w:rsidRDefault="00797842" w:rsidP="002370D5">
      <w:r>
        <w:rPr>
          <w:rFonts w:hint="eastAsia"/>
        </w:rPr>
        <w:t>主人房热水器如何</w:t>
      </w:r>
      <w:r w:rsidR="00AF56D4">
        <w:rPr>
          <w:rFonts w:hint="eastAsia"/>
        </w:rPr>
        <w:t>放？</w:t>
      </w:r>
    </w:p>
    <w:p w:rsidR="006A3866" w:rsidRDefault="00901C68" w:rsidP="00270C42">
      <w:r>
        <w:rPr>
          <w:rFonts w:hint="eastAsia"/>
        </w:rPr>
        <w:t>拉条卫星锅线</w:t>
      </w:r>
      <w:r>
        <w:rPr>
          <w:rFonts w:hint="eastAsia"/>
        </w:rPr>
        <w:t>?</w:t>
      </w:r>
    </w:p>
    <w:p w:rsidR="00890136" w:rsidRDefault="00472B68" w:rsidP="00FC431D">
      <w:r>
        <w:rPr>
          <w:rFonts w:hint="eastAsia"/>
        </w:rPr>
        <w:t>装防水盒的插座是否需要在装修阶段特别处理？</w:t>
      </w:r>
    </w:p>
    <w:p w:rsidR="00FC431D" w:rsidRDefault="00BB6465" w:rsidP="002370D5">
      <w:pPr>
        <w:rPr>
          <w:rFonts w:hint="eastAsia"/>
        </w:rPr>
      </w:pPr>
      <w:r>
        <w:rPr>
          <w:rFonts w:hint="eastAsia"/>
        </w:rPr>
        <w:t>电热水器</w:t>
      </w:r>
      <w:r>
        <w:rPr>
          <w:rFonts w:hint="eastAsia"/>
        </w:rPr>
        <w:t>*2</w:t>
      </w:r>
      <w:r w:rsidR="00707CCE">
        <w:rPr>
          <w:rFonts w:hint="eastAsia"/>
        </w:rPr>
        <w:t>末端</w:t>
      </w:r>
      <w:r>
        <w:rPr>
          <w:rFonts w:hint="eastAsia"/>
        </w:rPr>
        <w:t>加装</w:t>
      </w:r>
      <w:r w:rsidR="006751B6">
        <w:rPr>
          <w:rFonts w:hint="eastAsia"/>
        </w:rPr>
        <w:t>电磁式漏保</w:t>
      </w:r>
      <w:r w:rsidR="00030CC6">
        <w:rPr>
          <w:rFonts w:hint="eastAsia"/>
        </w:rPr>
        <w:t>？</w:t>
      </w:r>
    </w:p>
    <w:p w:rsidR="00F84DBD" w:rsidRDefault="00F84DBD" w:rsidP="002370D5">
      <w:pPr>
        <w:rPr>
          <w:rFonts w:hint="eastAsia"/>
        </w:rPr>
      </w:pPr>
      <w:r>
        <w:rPr>
          <w:rFonts w:hint="eastAsia"/>
        </w:rPr>
        <w:t>增加感应夜灯</w:t>
      </w:r>
    </w:p>
    <w:p w:rsidR="00325699" w:rsidRDefault="00325699">
      <w:pPr>
        <w:widowControl/>
        <w:snapToGrid/>
        <w:jc w:val="left"/>
      </w:pPr>
      <w:r>
        <w:br w:type="page"/>
      </w:r>
    </w:p>
    <w:p w:rsidR="00D6275F" w:rsidRPr="00873E0A" w:rsidRDefault="00325699" w:rsidP="002370D5">
      <w:pPr>
        <w:rPr>
          <w:sz w:val="28"/>
        </w:rPr>
      </w:pPr>
      <w:r w:rsidRPr="00873E0A">
        <w:rPr>
          <w:rFonts w:hint="eastAsia"/>
          <w:sz w:val="28"/>
        </w:rPr>
        <w:lastRenderedPageBreak/>
        <w:t>开关插座</w:t>
      </w:r>
      <w:r w:rsidR="00B069BE" w:rsidRPr="00873E0A">
        <w:rPr>
          <w:rFonts w:hint="eastAsia"/>
          <w:sz w:val="28"/>
        </w:rPr>
        <w:t>代号</w:t>
      </w:r>
      <w:r w:rsidR="001B3E3A" w:rsidRPr="00873E0A">
        <w:rPr>
          <w:rFonts w:hint="eastAsia"/>
          <w:sz w:val="28"/>
        </w:rPr>
        <w:t>：</w:t>
      </w:r>
    </w:p>
    <w:p w:rsidR="00426CD9" w:rsidRPr="00BF349D" w:rsidRDefault="001A31B5" w:rsidP="00BF349D">
      <w:fldSimple w:instr=" = 1 \* GB3 ">
        <w:r w:rsidR="00B4270C" w:rsidRPr="00BF349D">
          <w:rPr>
            <w:rFonts w:hint="eastAsia"/>
          </w:rPr>
          <w:t>①</w:t>
        </w:r>
      </w:fldSimple>
      <w:r w:rsidR="00426CD9" w:rsidRPr="00BF349D">
        <w:rPr>
          <w:rFonts w:hint="eastAsia"/>
        </w:rPr>
        <w:t>单联单控开关</w:t>
      </w:r>
    </w:p>
    <w:p w:rsidR="00426CD9" w:rsidRPr="00BF349D" w:rsidRDefault="001A31B5" w:rsidP="00BF349D">
      <w:fldSimple w:instr=" = 2 \* GB3 ">
        <w:r w:rsidR="00505456">
          <w:rPr>
            <w:rFonts w:hint="eastAsia"/>
            <w:noProof/>
          </w:rPr>
          <w:t>②</w:t>
        </w:r>
      </w:fldSimple>
      <w:r w:rsidR="00426CD9" w:rsidRPr="00BF349D">
        <w:rPr>
          <w:rFonts w:hint="eastAsia"/>
        </w:rPr>
        <w:t>单联双控开关</w:t>
      </w:r>
    </w:p>
    <w:p w:rsidR="00426CD9" w:rsidRPr="00BF349D" w:rsidRDefault="001A31B5" w:rsidP="00BF349D">
      <w:fldSimple w:instr=" = 3 \* GB3 ">
        <w:r w:rsidR="00505456">
          <w:rPr>
            <w:rFonts w:hint="eastAsia"/>
            <w:noProof/>
          </w:rPr>
          <w:t>③</w:t>
        </w:r>
      </w:fldSimple>
      <w:r w:rsidR="00426CD9" w:rsidRPr="00BF349D">
        <w:rPr>
          <w:rFonts w:hint="eastAsia"/>
        </w:rPr>
        <w:t>双联单控开关</w:t>
      </w:r>
    </w:p>
    <w:p w:rsidR="00426CD9" w:rsidRPr="00BF349D" w:rsidRDefault="001A31B5" w:rsidP="00BF349D">
      <w:fldSimple w:instr=" = 4 \* GB3 ">
        <w:r w:rsidR="00505456">
          <w:rPr>
            <w:rFonts w:hint="eastAsia"/>
            <w:noProof/>
          </w:rPr>
          <w:t>④</w:t>
        </w:r>
      </w:fldSimple>
      <w:r w:rsidR="00426CD9" w:rsidRPr="00BF349D">
        <w:rPr>
          <w:rFonts w:hint="eastAsia"/>
        </w:rPr>
        <w:t>双联双控开关</w:t>
      </w:r>
    </w:p>
    <w:p w:rsidR="00426CD9" w:rsidRPr="00BF349D" w:rsidRDefault="001A31B5" w:rsidP="00BF349D">
      <w:fldSimple w:instr=" = 5 \* GB3 ">
        <w:r w:rsidR="00505456">
          <w:rPr>
            <w:rFonts w:hint="eastAsia"/>
            <w:noProof/>
          </w:rPr>
          <w:t>⑤</w:t>
        </w:r>
      </w:fldSimple>
      <w:r w:rsidR="00426CD9" w:rsidRPr="00BF349D">
        <w:rPr>
          <w:rFonts w:hint="eastAsia"/>
        </w:rPr>
        <w:t>三联单控开关</w:t>
      </w:r>
    </w:p>
    <w:p w:rsidR="00324EEC" w:rsidRDefault="001A31B5" w:rsidP="00BF349D">
      <w:fldSimple w:instr=" = 6 \* GB3 ">
        <w:r w:rsidR="00505456">
          <w:rPr>
            <w:rFonts w:hint="eastAsia"/>
            <w:noProof/>
          </w:rPr>
          <w:t>⑥</w:t>
        </w:r>
      </w:fldSimple>
      <w:r w:rsidR="00426CD9" w:rsidRPr="00BF349D">
        <w:rPr>
          <w:rFonts w:hint="eastAsia"/>
        </w:rPr>
        <w:t>三联双控开关</w:t>
      </w:r>
    </w:p>
    <w:p w:rsidR="00EA16D3" w:rsidRDefault="00EA16D3" w:rsidP="00BF349D"/>
    <w:p w:rsidR="00B0138C" w:rsidRDefault="001A31B5" w:rsidP="00B0138C">
      <w:fldSimple w:instr=" = 1 \* GB2 ">
        <w:r w:rsidR="005B2ABF">
          <w:rPr>
            <w:rFonts w:hint="eastAsia"/>
            <w:noProof/>
          </w:rPr>
          <w:t>⑴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</w:p>
    <w:p w:rsidR="00B0138C" w:rsidRDefault="001A31B5" w:rsidP="00B0138C">
      <w:fldSimple w:instr=" = 2 \* GB2 ">
        <w:r w:rsidR="005B2ABF">
          <w:rPr>
            <w:rFonts w:hint="eastAsia"/>
            <w:noProof/>
          </w:rPr>
          <w:t>⑵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三极插座</w:t>
      </w:r>
      <w:r w:rsidR="00E2046B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E2046B">
        <w:rPr>
          <w:rFonts w:hint="eastAsia"/>
        </w:rPr>
        <w:t>）</w:t>
      </w:r>
    </w:p>
    <w:p w:rsidR="00B0138C" w:rsidRDefault="001A31B5" w:rsidP="00B0138C">
      <w:fldSimple w:instr=" = 3 \* GB2 ">
        <w:r w:rsidR="005B2ABF">
          <w:rPr>
            <w:rFonts w:hint="eastAsia"/>
            <w:noProof/>
          </w:rPr>
          <w:t>⑶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两位两极插座</w:t>
      </w:r>
    </w:p>
    <w:p w:rsidR="00B0138C" w:rsidRDefault="001A31B5" w:rsidP="00B0138C">
      <w:fldSimple w:instr=" = 4 \* GB2 ">
        <w:r w:rsidR="005B2ABF">
          <w:rPr>
            <w:rFonts w:hint="eastAsia"/>
            <w:noProof/>
          </w:rPr>
          <w:t>⑷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</w:p>
    <w:p w:rsidR="00B0138C" w:rsidRDefault="001A31B5" w:rsidP="00B0138C">
      <w:fldSimple w:instr=" = 5 \* GB2 ">
        <w:r w:rsidR="005B2ABF">
          <w:rPr>
            <w:rFonts w:hint="eastAsia"/>
            <w:noProof/>
          </w:rPr>
          <w:t>⑸</w:t>
        </w:r>
      </w:fldSimple>
      <w:r w:rsidR="00B0138C">
        <w:rPr>
          <w:rFonts w:hint="eastAsia"/>
        </w:rPr>
        <w:t>10A</w:t>
      </w:r>
      <w:r w:rsidR="00B0138C">
        <w:rPr>
          <w:rFonts w:hint="eastAsia"/>
        </w:rPr>
        <w:t>二三极插座</w:t>
      </w:r>
      <w:r w:rsidR="00600712">
        <w:rPr>
          <w:rFonts w:hint="eastAsia"/>
        </w:rPr>
        <w:t>（</w:t>
      </w:r>
      <w:r w:rsidR="00B0138C">
        <w:rPr>
          <w:rFonts w:hint="eastAsia"/>
        </w:rPr>
        <w:t>带开关</w:t>
      </w:r>
      <w:r w:rsidR="00600712">
        <w:rPr>
          <w:rFonts w:hint="eastAsia"/>
        </w:rPr>
        <w:t>）</w:t>
      </w:r>
    </w:p>
    <w:p w:rsidR="00406A0D" w:rsidRDefault="001A31B5" w:rsidP="00B0138C">
      <w:fldSimple w:instr=" = 6 \* GB2 ">
        <w:r w:rsidR="00DC5FDB">
          <w:rPr>
            <w:rFonts w:hint="eastAsia"/>
            <w:noProof/>
          </w:rPr>
          <w:t>⑹</w:t>
        </w:r>
      </w:fldSimple>
      <w:r w:rsidR="00B010FE">
        <w:rPr>
          <w:rFonts w:hint="eastAsia"/>
        </w:rPr>
        <w:t>16A</w:t>
      </w:r>
      <w:r w:rsidR="00B010FE">
        <w:rPr>
          <w:rFonts w:hint="eastAsia"/>
        </w:rPr>
        <w:t>三极插座</w:t>
      </w:r>
      <w:r w:rsidR="00B010FE">
        <w:rPr>
          <w:rFonts w:hint="eastAsia"/>
        </w:rPr>
        <w:t>(</w:t>
      </w:r>
      <w:r w:rsidR="00B010FE">
        <w:rPr>
          <w:rFonts w:hint="eastAsia"/>
        </w:rPr>
        <w:t>带开关</w:t>
      </w:r>
      <w:r w:rsidR="00B010FE">
        <w:rPr>
          <w:rFonts w:hint="eastAsia"/>
        </w:rPr>
        <w:t xml:space="preserve">) </w:t>
      </w:r>
    </w:p>
    <w:p w:rsidR="00EA16D3" w:rsidRDefault="001A31B5" w:rsidP="00B0138C">
      <w:fldSimple w:instr=" = 7 \* GB2 ">
        <w:r w:rsidR="00DC5FDB">
          <w:rPr>
            <w:rFonts w:hint="eastAsia"/>
            <w:noProof/>
          </w:rPr>
          <w:t>⑺</w:t>
        </w:r>
      </w:fldSimple>
      <w:r w:rsidR="00B010FE">
        <w:rPr>
          <w:rFonts w:hint="eastAsia"/>
        </w:rPr>
        <w:t>10A</w:t>
      </w:r>
      <w:r w:rsidR="009F0C9B">
        <w:rPr>
          <w:rFonts w:hint="eastAsia"/>
        </w:rPr>
        <w:t>二三极</w:t>
      </w:r>
      <w:r w:rsidR="00B010FE">
        <w:rPr>
          <w:rFonts w:hint="eastAsia"/>
        </w:rPr>
        <w:t>地插</w:t>
      </w:r>
    </w:p>
    <w:p w:rsidR="005B2ABF" w:rsidRDefault="005B2ABF" w:rsidP="00B0138C"/>
    <w:p w:rsidR="005B2ABF" w:rsidRDefault="001A31B5" w:rsidP="00B0138C">
      <w:fldSimple w:instr=" = 1 \* GB4 ">
        <w:r w:rsidR="005512F7">
          <w:rPr>
            <w:rFonts w:ascii="宋体" w:eastAsia="宋体" w:hAnsi="宋体" w:cs="宋体" w:hint="eastAsia"/>
            <w:noProof/>
          </w:rPr>
          <w:t>㈠</w:t>
        </w:r>
      </w:fldSimple>
      <w:r w:rsidR="009B386D">
        <w:rPr>
          <w:rFonts w:hint="eastAsia"/>
        </w:rPr>
        <w:t>电脑插</w:t>
      </w:r>
    </w:p>
    <w:p w:rsidR="00117055" w:rsidRDefault="001A31B5" w:rsidP="00B0138C">
      <w:fldSimple w:instr=" = 2 \* GB4 ">
        <w:r w:rsidR="005512F7">
          <w:rPr>
            <w:rFonts w:ascii="宋体" w:eastAsia="宋体" w:hAnsi="宋体" w:cs="宋体" w:hint="eastAsia"/>
            <w:noProof/>
          </w:rPr>
          <w:t>㈡</w:t>
        </w:r>
      </w:fldSimple>
      <w:r w:rsidR="00117055">
        <w:rPr>
          <w:rFonts w:hint="eastAsia"/>
        </w:rPr>
        <w:t>二位电脑插</w:t>
      </w:r>
    </w:p>
    <w:p w:rsidR="009B386D" w:rsidRDefault="001A31B5" w:rsidP="00B0138C">
      <w:fldSimple w:instr=" = 3 \* GB4 ">
        <w:r w:rsidR="005512F7">
          <w:rPr>
            <w:rFonts w:ascii="宋体" w:eastAsia="宋体" w:hAnsi="宋体" w:cs="宋体" w:hint="eastAsia"/>
            <w:noProof/>
          </w:rPr>
          <w:t>㈢</w:t>
        </w:r>
      </w:fldSimple>
      <w:r w:rsidR="009B386D">
        <w:rPr>
          <w:rFonts w:hint="eastAsia"/>
        </w:rPr>
        <w:t>电话电视插</w:t>
      </w:r>
    </w:p>
    <w:p w:rsidR="009B386D" w:rsidRPr="009B386D" w:rsidRDefault="009B386D" w:rsidP="00B0138C"/>
    <w:p w:rsidR="00324EEC" w:rsidRDefault="00324EEC" w:rsidP="001809B5">
      <w:pPr>
        <w:pStyle w:val="1"/>
      </w:pPr>
      <w:bookmarkStart w:id="3" w:name="_Toc448865546"/>
      <w:r>
        <w:rPr>
          <w:rFonts w:hint="eastAsia"/>
        </w:rPr>
        <w:t>强电箱</w:t>
      </w:r>
      <w:bookmarkEnd w:id="3"/>
    </w:p>
    <w:p w:rsidR="00092A0E" w:rsidRPr="00092A0E" w:rsidRDefault="00BE1282" w:rsidP="00092A0E">
      <w:r>
        <w:rPr>
          <w:rFonts w:hint="eastAsia"/>
        </w:rPr>
        <w:t>见</w:t>
      </w:r>
    </w:p>
    <w:p w:rsidR="00324EEC" w:rsidRDefault="00324EEC" w:rsidP="001809B5">
      <w:pPr>
        <w:pStyle w:val="1"/>
      </w:pPr>
      <w:bookmarkStart w:id="4" w:name="_Toc448865547"/>
      <w:r>
        <w:rPr>
          <w:rFonts w:hint="eastAsia"/>
        </w:rPr>
        <w:t>弱电箱</w:t>
      </w:r>
      <w:bookmarkEnd w:id="4"/>
    </w:p>
    <w:p w:rsidR="00133764" w:rsidRPr="00133764" w:rsidRDefault="00133764" w:rsidP="00133764">
      <w:r>
        <w:rPr>
          <w:rFonts w:hint="eastAsia"/>
        </w:rPr>
        <w:t>带电话、电视模块，电脑模块使用标准交换机</w:t>
      </w:r>
    </w:p>
    <w:p w:rsidR="004D4F1B" w:rsidRDefault="001A31B5">
      <w:pPr>
        <w:jc w:val="center"/>
      </w:pPr>
      <w:r w:rsidRPr="001A31B5">
        <w:rPr>
          <w:rFonts w:eastAsia="仿宋_GB2312"/>
        </w:rPr>
      </w:r>
      <w:r w:rsidRPr="001A31B5">
        <w:rPr>
          <w:rFonts w:eastAsia="仿宋_GB2312"/>
        </w:rPr>
        <w:pict>
          <v:rect id="Rectangle 1" o:spid="_x0000_s1026" style="width:226.8pt;height:1.5pt;mso-position-horizontal-relative:char;mso-position-vertical-relative:line" fillcolor="black" stroked="f">
            <w10:wrap type="none"/>
            <w10:anchorlock/>
          </v:rect>
        </w:pict>
      </w:r>
    </w:p>
    <w:sectPr w:rsidR="004D4F1B" w:rsidSect="00FC36A2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9D5" w:rsidRDefault="00A109D5">
      <w:r>
        <w:separator/>
      </w:r>
    </w:p>
  </w:endnote>
  <w:endnote w:type="continuationSeparator" w:id="0">
    <w:p w:rsidR="00A109D5" w:rsidRDefault="00A10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282" w:rsidRDefault="00BE1282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E0FA9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E0FA9">
      <w:rPr>
        <w:b/>
        <w:noProof/>
      </w:rPr>
      <w:t>8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9D5" w:rsidRDefault="00A109D5">
      <w:r>
        <w:separator/>
      </w:r>
    </w:p>
  </w:footnote>
  <w:footnote w:type="continuationSeparator" w:id="0">
    <w:p w:rsidR="00A109D5" w:rsidRDefault="00A109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282" w:rsidRDefault="00BE1282">
    <w:pPr>
      <w:pStyle w:val="a3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582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0D163F6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">
    <w:nsid w:val="158E25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">
    <w:nsid w:val="18D14F5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1BFD5E4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5">
    <w:nsid w:val="1DDA5C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6">
    <w:nsid w:val="1E596B9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207A1F3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275E787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9">
    <w:nsid w:val="27AF1905"/>
    <w:multiLevelType w:val="hybridMultilevel"/>
    <w:tmpl w:val="F990D5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9753ADA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1">
    <w:nsid w:val="2BF7646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2">
    <w:nsid w:val="2C2E114E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3">
    <w:nsid w:val="3B5C7A8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4">
    <w:nsid w:val="3D285D3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5">
    <w:nsid w:val="3DE8366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6">
    <w:nsid w:val="43A8473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7">
    <w:nsid w:val="465202B6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8">
    <w:nsid w:val="49B8513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9">
    <w:nsid w:val="4AFD198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0">
    <w:nsid w:val="4E1F3FA1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1">
    <w:nsid w:val="4E38707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32F71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>
    <w:nsid w:val="5497A90F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4">
    <w:nsid w:val="561E07CF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2994D9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6">
    <w:nsid w:val="62B17DD4"/>
    <w:multiLevelType w:val="hybridMultilevel"/>
    <w:tmpl w:val="E2B274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2E00978"/>
    <w:multiLevelType w:val="hybridMultilevel"/>
    <w:tmpl w:val="7F08DD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CB42F2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9">
    <w:nsid w:val="72160CD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0">
    <w:nsid w:val="745F31FD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1">
    <w:nsid w:val="7477491B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2">
    <w:nsid w:val="749D7E09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3">
    <w:nsid w:val="76155CC5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4">
    <w:nsid w:val="76656124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5">
    <w:nsid w:val="79DE7E43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6">
    <w:nsid w:val="7C644D5C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37">
    <w:nsid w:val="7E832B87"/>
    <w:multiLevelType w:val="multilevel"/>
    <w:tmpl w:val="5497A90F"/>
    <w:lvl w:ilvl="0">
      <w:start w:val="1"/>
      <w:numFmt w:val="decimal"/>
      <w:suff w:val="nothing"/>
      <w:lvlText w:val="%1"/>
      <w:lvlJc w:val="center"/>
      <w:pPr>
        <w:tabs>
          <w:tab w:val="num" w:pos="425"/>
        </w:tabs>
        <w:ind w:left="0" w:firstLine="0"/>
      </w:pPr>
      <w:rPr>
        <w:rFonts w:ascii="Verdana" w:eastAsia="微软雅黑" w:hAnsi="Verdana" w:cs="宋体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23"/>
  </w:num>
  <w:num w:numId="2">
    <w:abstractNumId w:val="13"/>
  </w:num>
  <w:num w:numId="3">
    <w:abstractNumId w:val="6"/>
  </w:num>
  <w:num w:numId="4">
    <w:abstractNumId w:val="4"/>
  </w:num>
  <w:num w:numId="5">
    <w:abstractNumId w:val="15"/>
  </w:num>
  <w:num w:numId="6">
    <w:abstractNumId w:val="21"/>
  </w:num>
  <w:num w:numId="7">
    <w:abstractNumId w:val="8"/>
  </w:num>
  <w:num w:numId="8">
    <w:abstractNumId w:val="20"/>
  </w:num>
  <w:num w:numId="9">
    <w:abstractNumId w:val="16"/>
  </w:num>
  <w:num w:numId="10">
    <w:abstractNumId w:val="18"/>
  </w:num>
  <w:num w:numId="11">
    <w:abstractNumId w:val="36"/>
  </w:num>
  <w:num w:numId="12">
    <w:abstractNumId w:val="30"/>
  </w:num>
  <w:num w:numId="13">
    <w:abstractNumId w:val="37"/>
  </w:num>
  <w:num w:numId="14">
    <w:abstractNumId w:val="31"/>
  </w:num>
  <w:num w:numId="15">
    <w:abstractNumId w:val="17"/>
  </w:num>
  <w:num w:numId="16">
    <w:abstractNumId w:val="12"/>
  </w:num>
  <w:num w:numId="17">
    <w:abstractNumId w:val="1"/>
  </w:num>
  <w:num w:numId="18">
    <w:abstractNumId w:val="10"/>
  </w:num>
  <w:num w:numId="19">
    <w:abstractNumId w:val="7"/>
  </w:num>
  <w:num w:numId="20">
    <w:abstractNumId w:val="2"/>
  </w:num>
  <w:num w:numId="21">
    <w:abstractNumId w:val="9"/>
  </w:num>
  <w:num w:numId="22">
    <w:abstractNumId w:val="22"/>
  </w:num>
  <w:num w:numId="23">
    <w:abstractNumId w:val="24"/>
  </w:num>
  <w:num w:numId="24">
    <w:abstractNumId w:val="27"/>
  </w:num>
  <w:num w:numId="25">
    <w:abstractNumId w:val="29"/>
  </w:num>
  <w:num w:numId="26">
    <w:abstractNumId w:val="5"/>
  </w:num>
  <w:num w:numId="27">
    <w:abstractNumId w:val="34"/>
  </w:num>
  <w:num w:numId="28">
    <w:abstractNumId w:val="32"/>
  </w:num>
  <w:num w:numId="29">
    <w:abstractNumId w:val="33"/>
  </w:num>
  <w:num w:numId="30">
    <w:abstractNumId w:val="11"/>
  </w:num>
  <w:num w:numId="31">
    <w:abstractNumId w:val="28"/>
  </w:num>
  <w:num w:numId="32">
    <w:abstractNumId w:val="35"/>
  </w:num>
  <w:num w:numId="33">
    <w:abstractNumId w:val="3"/>
  </w:num>
  <w:num w:numId="34">
    <w:abstractNumId w:val="0"/>
  </w:num>
  <w:num w:numId="35">
    <w:abstractNumId w:val="14"/>
  </w:num>
  <w:num w:numId="36">
    <w:abstractNumId w:val="19"/>
  </w:num>
  <w:num w:numId="37">
    <w:abstractNumId w:val="25"/>
  </w:num>
  <w:num w:numId="3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2143"/>
    <w:rsid w:val="000021E5"/>
    <w:rsid w:val="00003731"/>
    <w:rsid w:val="00004483"/>
    <w:rsid w:val="00011847"/>
    <w:rsid w:val="00011A56"/>
    <w:rsid w:val="00011CB9"/>
    <w:rsid w:val="00017D28"/>
    <w:rsid w:val="00020B91"/>
    <w:rsid w:val="00020BDD"/>
    <w:rsid w:val="0002259D"/>
    <w:rsid w:val="00024165"/>
    <w:rsid w:val="000261E0"/>
    <w:rsid w:val="0002623F"/>
    <w:rsid w:val="00030CC6"/>
    <w:rsid w:val="00035522"/>
    <w:rsid w:val="00040A62"/>
    <w:rsid w:val="00057035"/>
    <w:rsid w:val="00061D5F"/>
    <w:rsid w:val="000624BB"/>
    <w:rsid w:val="00063AC6"/>
    <w:rsid w:val="0006443E"/>
    <w:rsid w:val="00066B7D"/>
    <w:rsid w:val="000717CA"/>
    <w:rsid w:val="00074F91"/>
    <w:rsid w:val="00075F47"/>
    <w:rsid w:val="00092074"/>
    <w:rsid w:val="00092A0E"/>
    <w:rsid w:val="00093A7A"/>
    <w:rsid w:val="00094F66"/>
    <w:rsid w:val="0009646A"/>
    <w:rsid w:val="00097C36"/>
    <w:rsid w:val="000A088D"/>
    <w:rsid w:val="000A1038"/>
    <w:rsid w:val="000A27CF"/>
    <w:rsid w:val="000A6990"/>
    <w:rsid w:val="000A7C05"/>
    <w:rsid w:val="000C07C8"/>
    <w:rsid w:val="000C703A"/>
    <w:rsid w:val="000C73C3"/>
    <w:rsid w:val="000D0233"/>
    <w:rsid w:val="000D18A8"/>
    <w:rsid w:val="000D1C6A"/>
    <w:rsid w:val="000D3941"/>
    <w:rsid w:val="000D3E49"/>
    <w:rsid w:val="000D7292"/>
    <w:rsid w:val="000E14A7"/>
    <w:rsid w:val="000E2E41"/>
    <w:rsid w:val="000E75A5"/>
    <w:rsid w:val="00101BE7"/>
    <w:rsid w:val="00102DEE"/>
    <w:rsid w:val="001076FF"/>
    <w:rsid w:val="0011146E"/>
    <w:rsid w:val="00112732"/>
    <w:rsid w:val="00113D18"/>
    <w:rsid w:val="00115DF0"/>
    <w:rsid w:val="00116D4C"/>
    <w:rsid w:val="00117055"/>
    <w:rsid w:val="00120F15"/>
    <w:rsid w:val="0012161F"/>
    <w:rsid w:val="001221B9"/>
    <w:rsid w:val="00124817"/>
    <w:rsid w:val="00124934"/>
    <w:rsid w:val="00133764"/>
    <w:rsid w:val="001400FD"/>
    <w:rsid w:val="00140DD0"/>
    <w:rsid w:val="00142D5C"/>
    <w:rsid w:val="00142DD4"/>
    <w:rsid w:val="00152DBE"/>
    <w:rsid w:val="00152E84"/>
    <w:rsid w:val="00160B1B"/>
    <w:rsid w:val="001613EF"/>
    <w:rsid w:val="001667FA"/>
    <w:rsid w:val="0016762B"/>
    <w:rsid w:val="00173528"/>
    <w:rsid w:val="001742CA"/>
    <w:rsid w:val="001744D7"/>
    <w:rsid w:val="00177875"/>
    <w:rsid w:val="00180541"/>
    <w:rsid w:val="001809B5"/>
    <w:rsid w:val="00182BCF"/>
    <w:rsid w:val="00186A84"/>
    <w:rsid w:val="001A31B5"/>
    <w:rsid w:val="001A494E"/>
    <w:rsid w:val="001A665C"/>
    <w:rsid w:val="001B31BF"/>
    <w:rsid w:val="001B3E3A"/>
    <w:rsid w:val="001B4823"/>
    <w:rsid w:val="001B6653"/>
    <w:rsid w:val="001C010B"/>
    <w:rsid w:val="001C2CB8"/>
    <w:rsid w:val="001D1530"/>
    <w:rsid w:val="001D429E"/>
    <w:rsid w:val="001D7799"/>
    <w:rsid w:val="001E263A"/>
    <w:rsid w:val="001E402E"/>
    <w:rsid w:val="001E70B8"/>
    <w:rsid w:val="001F14F0"/>
    <w:rsid w:val="001F2B85"/>
    <w:rsid w:val="001F789F"/>
    <w:rsid w:val="002001F3"/>
    <w:rsid w:val="002013C3"/>
    <w:rsid w:val="002013C8"/>
    <w:rsid w:val="00201F67"/>
    <w:rsid w:val="002040FE"/>
    <w:rsid w:val="00205124"/>
    <w:rsid w:val="002057EE"/>
    <w:rsid w:val="00206728"/>
    <w:rsid w:val="002118BF"/>
    <w:rsid w:val="00211DF4"/>
    <w:rsid w:val="0021330A"/>
    <w:rsid w:val="00214487"/>
    <w:rsid w:val="00215CD2"/>
    <w:rsid w:val="00216B71"/>
    <w:rsid w:val="00222E2F"/>
    <w:rsid w:val="0022379F"/>
    <w:rsid w:val="00225ED9"/>
    <w:rsid w:val="00236516"/>
    <w:rsid w:val="002370D5"/>
    <w:rsid w:val="00237899"/>
    <w:rsid w:val="00241341"/>
    <w:rsid w:val="002431E1"/>
    <w:rsid w:val="00243756"/>
    <w:rsid w:val="002468CA"/>
    <w:rsid w:val="002543A3"/>
    <w:rsid w:val="00255042"/>
    <w:rsid w:val="002622DE"/>
    <w:rsid w:val="00264374"/>
    <w:rsid w:val="002669A8"/>
    <w:rsid w:val="00270C42"/>
    <w:rsid w:val="00272F16"/>
    <w:rsid w:val="002734EF"/>
    <w:rsid w:val="0027464C"/>
    <w:rsid w:val="002759EA"/>
    <w:rsid w:val="0027640A"/>
    <w:rsid w:val="00281AFB"/>
    <w:rsid w:val="0028203A"/>
    <w:rsid w:val="002840D6"/>
    <w:rsid w:val="00286557"/>
    <w:rsid w:val="002876CE"/>
    <w:rsid w:val="00287983"/>
    <w:rsid w:val="00292E33"/>
    <w:rsid w:val="002953FB"/>
    <w:rsid w:val="00296C24"/>
    <w:rsid w:val="002A1ADF"/>
    <w:rsid w:val="002A2EC5"/>
    <w:rsid w:val="002A4F95"/>
    <w:rsid w:val="002A6140"/>
    <w:rsid w:val="002C013B"/>
    <w:rsid w:val="002C1A42"/>
    <w:rsid w:val="002C4CCF"/>
    <w:rsid w:val="002D377E"/>
    <w:rsid w:val="002D49EA"/>
    <w:rsid w:val="002D4E34"/>
    <w:rsid w:val="002D6401"/>
    <w:rsid w:val="002E1FE3"/>
    <w:rsid w:val="002E7464"/>
    <w:rsid w:val="002F0588"/>
    <w:rsid w:val="0030119E"/>
    <w:rsid w:val="00301B7F"/>
    <w:rsid w:val="00305383"/>
    <w:rsid w:val="0030707E"/>
    <w:rsid w:val="00310922"/>
    <w:rsid w:val="003123EF"/>
    <w:rsid w:val="003127F3"/>
    <w:rsid w:val="0031705E"/>
    <w:rsid w:val="0032263E"/>
    <w:rsid w:val="00324EEC"/>
    <w:rsid w:val="00325699"/>
    <w:rsid w:val="00326083"/>
    <w:rsid w:val="00331686"/>
    <w:rsid w:val="0033239F"/>
    <w:rsid w:val="003346E7"/>
    <w:rsid w:val="00340701"/>
    <w:rsid w:val="003431B3"/>
    <w:rsid w:val="00343D00"/>
    <w:rsid w:val="00351338"/>
    <w:rsid w:val="0035267C"/>
    <w:rsid w:val="003617F8"/>
    <w:rsid w:val="00367E38"/>
    <w:rsid w:val="00367F95"/>
    <w:rsid w:val="00370BA3"/>
    <w:rsid w:val="003770DE"/>
    <w:rsid w:val="00377334"/>
    <w:rsid w:val="00377E98"/>
    <w:rsid w:val="0038020F"/>
    <w:rsid w:val="00387B59"/>
    <w:rsid w:val="003904E4"/>
    <w:rsid w:val="00395542"/>
    <w:rsid w:val="00395587"/>
    <w:rsid w:val="00395601"/>
    <w:rsid w:val="00397D82"/>
    <w:rsid w:val="00397DF8"/>
    <w:rsid w:val="003A097E"/>
    <w:rsid w:val="003A2BEA"/>
    <w:rsid w:val="003A5E1D"/>
    <w:rsid w:val="003B0C4F"/>
    <w:rsid w:val="003B47DD"/>
    <w:rsid w:val="003B52C0"/>
    <w:rsid w:val="003C174D"/>
    <w:rsid w:val="003E01EB"/>
    <w:rsid w:val="003E14F7"/>
    <w:rsid w:val="003E4F29"/>
    <w:rsid w:val="003F1100"/>
    <w:rsid w:val="003F1E47"/>
    <w:rsid w:val="003F47BD"/>
    <w:rsid w:val="003F5642"/>
    <w:rsid w:val="003F5B45"/>
    <w:rsid w:val="003F72D7"/>
    <w:rsid w:val="00406A0D"/>
    <w:rsid w:val="00406ACA"/>
    <w:rsid w:val="00407734"/>
    <w:rsid w:val="00410865"/>
    <w:rsid w:val="00411ED4"/>
    <w:rsid w:val="00416432"/>
    <w:rsid w:val="00416A68"/>
    <w:rsid w:val="004179B3"/>
    <w:rsid w:val="004211AF"/>
    <w:rsid w:val="00422A8F"/>
    <w:rsid w:val="004235D6"/>
    <w:rsid w:val="00423B7B"/>
    <w:rsid w:val="004245BB"/>
    <w:rsid w:val="00426CD9"/>
    <w:rsid w:val="00431A20"/>
    <w:rsid w:val="0043530F"/>
    <w:rsid w:val="004356EA"/>
    <w:rsid w:val="00440CA1"/>
    <w:rsid w:val="004463C3"/>
    <w:rsid w:val="00447734"/>
    <w:rsid w:val="004501C2"/>
    <w:rsid w:val="00450A48"/>
    <w:rsid w:val="004514A2"/>
    <w:rsid w:val="004572CA"/>
    <w:rsid w:val="00461943"/>
    <w:rsid w:val="004672AF"/>
    <w:rsid w:val="0047091B"/>
    <w:rsid w:val="00471C97"/>
    <w:rsid w:val="00472AFE"/>
    <w:rsid w:val="00472B68"/>
    <w:rsid w:val="00473C10"/>
    <w:rsid w:val="0047535F"/>
    <w:rsid w:val="00475CAD"/>
    <w:rsid w:val="00485D5A"/>
    <w:rsid w:val="0048730F"/>
    <w:rsid w:val="00492138"/>
    <w:rsid w:val="00492953"/>
    <w:rsid w:val="00492F0E"/>
    <w:rsid w:val="0049755B"/>
    <w:rsid w:val="004A1E61"/>
    <w:rsid w:val="004A21B6"/>
    <w:rsid w:val="004A2EC5"/>
    <w:rsid w:val="004A3622"/>
    <w:rsid w:val="004A4C5B"/>
    <w:rsid w:val="004A7784"/>
    <w:rsid w:val="004B1138"/>
    <w:rsid w:val="004B1421"/>
    <w:rsid w:val="004B6EE9"/>
    <w:rsid w:val="004B73EA"/>
    <w:rsid w:val="004C0B4C"/>
    <w:rsid w:val="004D4CAE"/>
    <w:rsid w:val="004D4F1B"/>
    <w:rsid w:val="004E1ADC"/>
    <w:rsid w:val="004E4A65"/>
    <w:rsid w:val="004E5756"/>
    <w:rsid w:val="004E62EB"/>
    <w:rsid w:val="004F0022"/>
    <w:rsid w:val="004F044E"/>
    <w:rsid w:val="004F44C8"/>
    <w:rsid w:val="0050073E"/>
    <w:rsid w:val="005046D8"/>
    <w:rsid w:val="00505456"/>
    <w:rsid w:val="0050665A"/>
    <w:rsid w:val="0051281F"/>
    <w:rsid w:val="00517CC5"/>
    <w:rsid w:val="005201B3"/>
    <w:rsid w:val="00520CF3"/>
    <w:rsid w:val="005244E4"/>
    <w:rsid w:val="00527AAE"/>
    <w:rsid w:val="005311DC"/>
    <w:rsid w:val="00531F67"/>
    <w:rsid w:val="005346FC"/>
    <w:rsid w:val="00534E4C"/>
    <w:rsid w:val="00536153"/>
    <w:rsid w:val="005512F7"/>
    <w:rsid w:val="00551654"/>
    <w:rsid w:val="0055218C"/>
    <w:rsid w:val="00554C7C"/>
    <w:rsid w:val="00555757"/>
    <w:rsid w:val="00556EB7"/>
    <w:rsid w:val="00557480"/>
    <w:rsid w:val="005636BF"/>
    <w:rsid w:val="0056754A"/>
    <w:rsid w:val="00574A30"/>
    <w:rsid w:val="005766A1"/>
    <w:rsid w:val="00585F6E"/>
    <w:rsid w:val="005868FA"/>
    <w:rsid w:val="00596F65"/>
    <w:rsid w:val="005A2ECC"/>
    <w:rsid w:val="005B2ABF"/>
    <w:rsid w:val="005B52B7"/>
    <w:rsid w:val="005C28B5"/>
    <w:rsid w:val="005C526F"/>
    <w:rsid w:val="005C6621"/>
    <w:rsid w:val="005D5150"/>
    <w:rsid w:val="005E0FA9"/>
    <w:rsid w:val="005E5E8B"/>
    <w:rsid w:val="005F01FF"/>
    <w:rsid w:val="005F432D"/>
    <w:rsid w:val="005F4371"/>
    <w:rsid w:val="005F6257"/>
    <w:rsid w:val="00600712"/>
    <w:rsid w:val="00600FA6"/>
    <w:rsid w:val="0060792C"/>
    <w:rsid w:val="00610C05"/>
    <w:rsid w:val="006120F9"/>
    <w:rsid w:val="006125EC"/>
    <w:rsid w:val="00621082"/>
    <w:rsid w:val="00622B52"/>
    <w:rsid w:val="00630F0F"/>
    <w:rsid w:val="0063111E"/>
    <w:rsid w:val="00635A7C"/>
    <w:rsid w:val="0063762F"/>
    <w:rsid w:val="00641E4C"/>
    <w:rsid w:val="006421B6"/>
    <w:rsid w:val="00642D1E"/>
    <w:rsid w:val="00644068"/>
    <w:rsid w:val="00646BBE"/>
    <w:rsid w:val="00647EE5"/>
    <w:rsid w:val="00650754"/>
    <w:rsid w:val="00650838"/>
    <w:rsid w:val="00654460"/>
    <w:rsid w:val="0065678A"/>
    <w:rsid w:val="00660E13"/>
    <w:rsid w:val="006635F1"/>
    <w:rsid w:val="00665BF3"/>
    <w:rsid w:val="0067192A"/>
    <w:rsid w:val="006727DA"/>
    <w:rsid w:val="00673DDF"/>
    <w:rsid w:val="00673F73"/>
    <w:rsid w:val="006751B6"/>
    <w:rsid w:val="006833C6"/>
    <w:rsid w:val="006845A2"/>
    <w:rsid w:val="0068507C"/>
    <w:rsid w:val="00685CCF"/>
    <w:rsid w:val="00690187"/>
    <w:rsid w:val="00691B86"/>
    <w:rsid w:val="006925BC"/>
    <w:rsid w:val="006928E1"/>
    <w:rsid w:val="00693399"/>
    <w:rsid w:val="00696F19"/>
    <w:rsid w:val="006A3866"/>
    <w:rsid w:val="006B1590"/>
    <w:rsid w:val="006B4F14"/>
    <w:rsid w:val="006B5BE0"/>
    <w:rsid w:val="006C0CB3"/>
    <w:rsid w:val="006C0FB9"/>
    <w:rsid w:val="006C3C99"/>
    <w:rsid w:val="006C40EF"/>
    <w:rsid w:val="006D18B7"/>
    <w:rsid w:val="006D2539"/>
    <w:rsid w:val="006D390B"/>
    <w:rsid w:val="006E1C86"/>
    <w:rsid w:val="006E4FA2"/>
    <w:rsid w:val="006F62F0"/>
    <w:rsid w:val="006F7E78"/>
    <w:rsid w:val="00707337"/>
    <w:rsid w:val="00707CCE"/>
    <w:rsid w:val="0071080E"/>
    <w:rsid w:val="0071154A"/>
    <w:rsid w:val="0072045D"/>
    <w:rsid w:val="00721C99"/>
    <w:rsid w:val="00722503"/>
    <w:rsid w:val="00730103"/>
    <w:rsid w:val="00730B27"/>
    <w:rsid w:val="007341E2"/>
    <w:rsid w:val="007366FC"/>
    <w:rsid w:val="007417F8"/>
    <w:rsid w:val="00744D11"/>
    <w:rsid w:val="00746E47"/>
    <w:rsid w:val="007503AA"/>
    <w:rsid w:val="00753DA7"/>
    <w:rsid w:val="007540AA"/>
    <w:rsid w:val="00755E09"/>
    <w:rsid w:val="00760815"/>
    <w:rsid w:val="00761027"/>
    <w:rsid w:val="00761E2F"/>
    <w:rsid w:val="00774FB6"/>
    <w:rsid w:val="00775017"/>
    <w:rsid w:val="0077510C"/>
    <w:rsid w:val="0078262E"/>
    <w:rsid w:val="00783293"/>
    <w:rsid w:val="00783A9A"/>
    <w:rsid w:val="0078403A"/>
    <w:rsid w:val="007846FE"/>
    <w:rsid w:val="0079025F"/>
    <w:rsid w:val="00791469"/>
    <w:rsid w:val="00797722"/>
    <w:rsid w:val="00797842"/>
    <w:rsid w:val="007A024F"/>
    <w:rsid w:val="007A0BD4"/>
    <w:rsid w:val="007A2947"/>
    <w:rsid w:val="007A5DF1"/>
    <w:rsid w:val="007A5F33"/>
    <w:rsid w:val="007A704D"/>
    <w:rsid w:val="007B1C7B"/>
    <w:rsid w:val="007B2601"/>
    <w:rsid w:val="007B4E61"/>
    <w:rsid w:val="007C3290"/>
    <w:rsid w:val="007C3CA4"/>
    <w:rsid w:val="007D0FA3"/>
    <w:rsid w:val="007D1909"/>
    <w:rsid w:val="007D727F"/>
    <w:rsid w:val="007E3813"/>
    <w:rsid w:val="007E391A"/>
    <w:rsid w:val="007E3FD8"/>
    <w:rsid w:val="007E5EA3"/>
    <w:rsid w:val="007F0299"/>
    <w:rsid w:val="007F0ECC"/>
    <w:rsid w:val="007F1338"/>
    <w:rsid w:val="007F4166"/>
    <w:rsid w:val="008002BD"/>
    <w:rsid w:val="00801D4D"/>
    <w:rsid w:val="00802EAB"/>
    <w:rsid w:val="00802FED"/>
    <w:rsid w:val="008054AB"/>
    <w:rsid w:val="008063C6"/>
    <w:rsid w:val="00812B62"/>
    <w:rsid w:val="00817F7E"/>
    <w:rsid w:val="0082031C"/>
    <w:rsid w:val="00821264"/>
    <w:rsid w:val="008255CF"/>
    <w:rsid w:val="00826626"/>
    <w:rsid w:val="00832143"/>
    <w:rsid w:val="00832753"/>
    <w:rsid w:val="008344E9"/>
    <w:rsid w:val="00836B2E"/>
    <w:rsid w:val="00842341"/>
    <w:rsid w:val="00844220"/>
    <w:rsid w:val="008475F0"/>
    <w:rsid w:val="00850B61"/>
    <w:rsid w:val="00851066"/>
    <w:rsid w:val="008533AD"/>
    <w:rsid w:val="008533BC"/>
    <w:rsid w:val="00853B67"/>
    <w:rsid w:val="00855801"/>
    <w:rsid w:val="008640C9"/>
    <w:rsid w:val="008658B1"/>
    <w:rsid w:val="00866A39"/>
    <w:rsid w:val="00867D9B"/>
    <w:rsid w:val="00871DC8"/>
    <w:rsid w:val="00873E0A"/>
    <w:rsid w:val="0087591A"/>
    <w:rsid w:val="00875A42"/>
    <w:rsid w:val="0087701B"/>
    <w:rsid w:val="00877B2E"/>
    <w:rsid w:val="008876B8"/>
    <w:rsid w:val="00890136"/>
    <w:rsid w:val="00891BF7"/>
    <w:rsid w:val="00892509"/>
    <w:rsid w:val="00893CE1"/>
    <w:rsid w:val="00893FA8"/>
    <w:rsid w:val="008953B2"/>
    <w:rsid w:val="0089729E"/>
    <w:rsid w:val="0089775F"/>
    <w:rsid w:val="008A0006"/>
    <w:rsid w:val="008B00F9"/>
    <w:rsid w:val="008B02F1"/>
    <w:rsid w:val="008B5D35"/>
    <w:rsid w:val="008B79A3"/>
    <w:rsid w:val="008B7B60"/>
    <w:rsid w:val="008C0F5E"/>
    <w:rsid w:val="008C10D4"/>
    <w:rsid w:val="008C3FA9"/>
    <w:rsid w:val="008D241E"/>
    <w:rsid w:val="008E13E8"/>
    <w:rsid w:val="008E22AC"/>
    <w:rsid w:val="008E2330"/>
    <w:rsid w:val="008E3F88"/>
    <w:rsid w:val="008E3FEE"/>
    <w:rsid w:val="008E49E0"/>
    <w:rsid w:val="008E4AE1"/>
    <w:rsid w:val="008E5C11"/>
    <w:rsid w:val="008F14A7"/>
    <w:rsid w:val="008F2706"/>
    <w:rsid w:val="008F5942"/>
    <w:rsid w:val="00901C68"/>
    <w:rsid w:val="009033EC"/>
    <w:rsid w:val="009053E5"/>
    <w:rsid w:val="00905C1A"/>
    <w:rsid w:val="009070D4"/>
    <w:rsid w:val="00907B3B"/>
    <w:rsid w:val="009115A0"/>
    <w:rsid w:val="00914286"/>
    <w:rsid w:val="00916575"/>
    <w:rsid w:val="00916E07"/>
    <w:rsid w:val="009224AB"/>
    <w:rsid w:val="00922E6C"/>
    <w:rsid w:val="00925076"/>
    <w:rsid w:val="00933A7D"/>
    <w:rsid w:val="009351EE"/>
    <w:rsid w:val="00940AA8"/>
    <w:rsid w:val="00940B35"/>
    <w:rsid w:val="00943C7D"/>
    <w:rsid w:val="00944996"/>
    <w:rsid w:val="00950E5F"/>
    <w:rsid w:val="00951DE3"/>
    <w:rsid w:val="0095392E"/>
    <w:rsid w:val="009578BB"/>
    <w:rsid w:val="009614A5"/>
    <w:rsid w:val="009665A1"/>
    <w:rsid w:val="00971EE7"/>
    <w:rsid w:val="00980CB5"/>
    <w:rsid w:val="00980CFA"/>
    <w:rsid w:val="0098399C"/>
    <w:rsid w:val="00983BE2"/>
    <w:rsid w:val="00991B3B"/>
    <w:rsid w:val="009921C8"/>
    <w:rsid w:val="00995BC5"/>
    <w:rsid w:val="0099665D"/>
    <w:rsid w:val="009A15D3"/>
    <w:rsid w:val="009A4D4C"/>
    <w:rsid w:val="009A70E9"/>
    <w:rsid w:val="009B386D"/>
    <w:rsid w:val="009B449B"/>
    <w:rsid w:val="009B53EB"/>
    <w:rsid w:val="009C01BA"/>
    <w:rsid w:val="009C3000"/>
    <w:rsid w:val="009C4480"/>
    <w:rsid w:val="009C49E7"/>
    <w:rsid w:val="009C7445"/>
    <w:rsid w:val="009D29D9"/>
    <w:rsid w:val="009D751B"/>
    <w:rsid w:val="009E72AA"/>
    <w:rsid w:val="009F0C9B"/>
    <w:rsid w:val="009F1E3C"/>
    <w:rsid w:val="009F2159"/>
    <w:rsid w:val="009F4BA9"/>
    <w:rsid w:val="009F56A5"/>
    <w:rsid w:val="00A109D5"/>
    <w:rsid w:val="00A10F2E"/>
    <w:rsid w:val="00A13F15"/>
    <w:rsid w:val="00A16456"/>
    <w:rsid w:val="00A255AB"/>
    <w:rsid w:val="00A31E1F"/>
    <w:rsid w:val="00A34A9D"/>
    <w:rsid w:val="00A37BF6"/>
    <w:rsid w:val="00A4380A"/>
    <w:rsid w:val="00A43C17"/>
    <w:rsid w:val="00A50FFD"/>
    <w:rsid w:val="00A517A5"/>
    <w:rsid w:val="00A54490"/>
    <w:rsid w:val="00A57EE1"/>
    <w:rsid w:val="00A603F7"/>
    <w:rsid w:val="00A6630D"/>
    <w:rsid w:val="00A702A6"/>
    <w:rsid w:val="00A81347"/>
    <w:rsid w:val="00A8557F"/>
    <w:rsid w:val="00A945A8"/>
    <w:rsid w:val="00A96512"/>
    <w:rsid w:val="00AA5A03"/>
    <w:rsid w:val="00AA646A"/>
    <w:rsid w:val="00AB0F5D"/>
    <w:rsid w:val="00AB1797"/>
    <w:rsid w:val="00AB2D9D"/>
    <w:rsid w:val="00AB7193"/>
    <w:rsid w:val="00AC0F01"/>
    <w:rsid w:val="00AC7133"/>
    <w:rsid w:val="00AD38A3"/>
    <w:rsid w:val="00AD5C6F"/>
    <w:rsid w:val="00AD65C7"/>
    <w:rsid w:val="00AE1386"/>
    <w:rsid w:val="00AE2526"/>
    <w:rsid w:val="00AE3361"/>
    <w:rsid w:val="00AE5026"/>
    <w:rsid w:val="00AF56D4"/>
    <w:rsid w:val="00AF7F3E"/>
    <w:rsid w:val="00B010FE"/>
    <w:rsid w:val="00B0138C"/>
    <w:rsid w:val="00B01C48"/>
    <w:rsid w:val="00B03556"/>
    <w:rsid w:val="00B069BE"/>
    <w:rsid w:val="00B06CCF"/>
    <w:rsid w:val="00B07FDF"/>
    <w:rsid w:val="00B113F7"/>
    <w:rsid w:val="00B213F1"/>
    <w:rsid w:val="00B228B5"/>
    <w:rsid w:val="00B24FE0"/>
    <w:rsid w:val="00B2677E"/>
    <w:rsid w:val="00B27A97"/>
    <w:rsid w:val="00B27C74"/>
    <w:rsid w:val="00B3467B"/>
    <w:rsid w:val="00B368DB"/>
    <w:rsid w:val="00B40119"/>
    <w:rsid w:val="00B4270C"/>
    <w:rsid w:val="00B449FC"/>
    <w:rsid w:val="00B4638E"/>
    <w:rsid w:val="00B46F52"/>
    <w:rsid w:val="00B56A3D"/>
    <w:rsid w:val="00B60EFA"/>
    <w:rsid w:val="00B617FE"/>
    <w:rsid w:val="00B643CF"/>
    <w:rsid w:val="00B73130"/>
    <w:rsid w:val="00B74832"/>
    <w:rsid w:val="00B9265F"/>
    <w:rsid w:val="00BA7EAC"/>
    <w:rsid w:val="00BB40EB"/>
    <w:rsid w:val="00BB6465"/>
    <w:rsid w:val="00BB693B"/>
    <w:rsid w:val="00BC08C7"/>
    <w:rsid w:val="00BC0E71"/>
    <w:rsid w:val="00BC32C1"/>
    <w:rsid w:val="00BC58B7"/>
    <w:rsid w:val="00BC6089"/>
    <w:rsid w:val="00BC6D4A"/>
    <w:rsid w:val="00BD132A"/>
    <w:rsid w:val="00BD2F8F"/>
    <w:rsid w:val="00BD5A11"/>
    <w:rsid w:val="00BD5AC1"/>
    <w:rsid w:val="00BD6727"/>
    <w:rsid w:val="00BD674D"/>
    <w:rsid w:val="00BE1282"/>
    <w:rsid w:val="00BF09DC"/>
    <w:rsid w:val="00BF0F73"/>
    <w:rsid w:val="00BF1662"/>
    <w:rsid w:val="00BF349D"/>
    <w:rsid w:val="00BF6DAA"/>
    <w:rsid w:val="00BF6F50"/>
    <w:rsid w:val="00C01308"/>
    <w:rsid w:val="00C2023F"/>
    <w:rsid w:val="00C2330D"/>
    <w:rsid w:val="00C304D4"/>
    <w:rsid w:val="00C33519"/>
    <w:rsid w:val="00C35C46"/>
    <w:rsid w:val="00C43611"/>
    <w:rsid w:val="00C43AA1"/>
    <w:rsid w:val="00C44A00"/>
    <w:rsid w:val="00C4670C"/>
    <w:rsid w:val="00C469DE"/>
    <w:rsid w:val="00C517A1"/>
    <w:rsid w:val="00C60B72"/>
    <w:rsid w:val="00C60D09"/>
    <w:rsid w:val="00C66AD4"/>
    <w:rsid w:val="00C7276F"/>
    <w:rsid w:val="00C7650D"/>
    <w:rsid w:val="00C76BAF"/>
    <w:rsid w:val="00C7740D"/>
    <w:rsid w:val="00C83B47"/>
    <w:rsid w:val="00C8461A"/>
    <w:rsid w:val="00C85B2B"/>
    <w:rsid w:val="00C92A96"/>
    <w:rsid w:val="00C94CF9"/>
    <w:rsid w:val="00C97520"/>
    <w:rsid w:val="00CA07AF"/>
    <w:rsid w:val="00CA23DD"/>
    <w:rsid w:val="00CA3895"/>
    <w:rsid w:val="00CB0C13"/>
    <w:rsid w:val="00CB0F44"/>
    <w:rsid w:val="00CB1B5A"/>
    <w:rsid w:val="00CB2461"/>
    <w:rsid w:val="00CB2881"/>
    <w:rsid w:val="00CB32CB"/>
    <w:rsid w:val="00CB357F"/>
    <w:rsid w:val="00CB761E"/>
    <w:rsid w:val="00CC362A"/>
    <w:rsid w:val="00CC7B93"/>
    <w:rsid w:val="00CD0D9E"/>
    <w:rsid w:val="00CD4D38"/>
    <w:rsid w:val="00CD54BA"/>
    <w:rsid w:val="00CD69D7"/>
    <w:rsid w:val="00CD7CEF"/>
    <w:rsid w:val="00CE3183"/>
    <w:rsid w:val="00CE4085"/>
    <w:rsid w:val="00CE51BE"/>
    <w:rsid w:val="00CF031F"/>
    <w:rsid w:val="00CF2D30"/>
    <w:rsid w:val="00D01A62"/>
    <w:rsid w:val="00D15AA6"/>
    <w:rsid w:val="00D1763C"/>
    <w:rsid w:val="00D2163C"/>
    <w:rsid w:val="00D32980"/>
    <w:rsid w:val="00D354F3"/>
    <w:rsid w:val="00D40B92"/>
    <w:rsid w:val="00D460B5"/>
    <w:rsid w:val="00D47FAA"/>
    <w:rsid w:val="00D5589C"/>
    <w:rsid w:val="00D61BD3"/>
    <w:rsid w:val="00D6275F"/>
    <w:rsid w:val="00D6349C"/>
    <w:rsid w:val="00D63C81"/>
    <w:rsid w:val="00D67936"/>
    <w:rsid w:val="00D72E32"/>
    <w:rsid w:val="00D7787C"/>
    <w:rsid w:val="00D86050"/>
    <w:rsid w:val="00D90C52"/>
    <w:rsid w:val="00D92E53"/>
    <w:rsid w:val="00D97527"/>
    <w:rsid w:val="00DA01BD"/>
    <w:rsid w:val="00DA25E0"/>
    <w:rsid w:val="00DA29C1"/>
    <w:rsid w:val="00DA2AC9"/>
    <w:rsid w:val="00DA3221"/>
    <w:rsid w:val="00DA5DBD"/>
    <w:rsid w:val="00DB06FA"/>
    <w:rsid w:val="00DB3E91"/>
    <w:rsid w:val="00DB513C"/>
    <w:rsid w:val="00DB777F"/>
    <w:rsid w:val="00DC5FDB"/>
    <w:rsid w:val="00DD3C80"/>
    <w:rsid w:val="00DD5B06"/>
    <w:rsid w:val="00DD631E"/>
    <w:rsid w:val="00DE745C"/>
    <w:rsid w:val="00DF12AE"/>
    <w:rsid w:val="00DF3999"/>
    <w:rsid w:val="00E05FE3"/>
    <w:rsid w:val="00E0689E"/>
    <w:rsid w:val="00E10066"/>
    <w:rsid w:val="00E14B9C"/>
    <w:rsid w:val="00E160E2"/>
    <w:rsid w:val="00E16502"/>
    <w:rsid w:val="00E16FA5"/>
    <w:rsid w:val="00E17BE6"/>
    <w:rsid w:val="00E2046B"/>
    <w:rsid w:val="00E22345"/>
    <w:rsid w:val="00E2647B"/>
    <w:rsid w:val="00E30137"/>
    <w:rsid w:val="00E32AFD"/>
    <w:rsid w:val="00E42B3A"/>
    <w:rsid w:val="00E43738"/>
    <w:rsid w:val="00E44C06"/>
    <w:rsid w:val="00E46248"/>
    <w:rsid w:val="00E50D0A"/>
    <w:rsid w:val="00E51372"/>
    <w:rsid w:val="00E51BA9"/>
    <w:rsid w:val="00E57469"/>
    <w:rsid w:val="00E63155"/>
    <w:rsid w:val="00E6415C"/>
    <w:rsid w:val="00E64585"/>
    <w:rsid w:val="00E66466"/>
    <w:rsid w:val="00E748C4"/>
    <w:rsid w:val="00E803B4"/>
    <w:rsid w:val="00E803BD"/>
    <w:rsid w:val="00E832C4"/>
    <w:rsid w:val="00E83C80"/>
    <w:rsid w:val="00E855C6"/>
    <w:rsid w:val="00E874BE"/>
    <w:rsid w:val="00E9073B"/>
    <w:rsid w:val="00E91736"/>
    <w:rsid w:val="00E91BA2"/>
    <w:rsid w:val="00E92186"/>
    <w:rsid w:val="00E92A7A"/>
    <w:rsid w:val="00E92E93"/>
    <w:rsid w:val="00E940B9"/>
    <w:rsid w:val="00E973E9"/>
    <w:rsid w:val="00E97B87"/>
    <w:rsid w:val="00EA16D3"/>
    <w:rsid w:val="00EA6BEA"/>
    <w:rsid w:val="00EA70A2"/>
    <w:rsid w:val="00EA7F79"/>
    <w:rsid w:val="00EB1824"/>
    <w:rsid w:val="00EB5955"/>
    <w:rsid w:val="00EB6FAB"/>
    <w:rsid w:val="00EC0799"/>
    <w:rsid w:val="00EC1D2C"/>
    <w:rsid w:val="00EC5D1D"/>
    <w:rsid w:val="00ED1C78"/>
    <w:rsid w:val="00ED3C29"/>
    <w:rsid w:val="00ED7D35"/>
    <w:rsid w:val="00EE12C9"/>
    <w:rsid w:val="00EE4356"/>
    <w:rsid w:val="00EE4944"/>
    <w:rsid w:val="00EF3030"/>
    <w:rsid w:val="00EF3417"/>
    <w:rsid w:val="00EF5EE3"/>
    <w:rsid w:val="00F0096D"/>
    <w:rsid w:val="00F020C5"/>
    <w:rsid w:val="00F06F8D"/>
    <w:rsid w:val="00F10D48"/>
    <w:rsid w:val="00F2529B"/>
    <w:rsid w:val="00F3213D"/>
    <w:rsid w:val="00F34FF4"/>
    <w:rsid w:val="00F36D3E"/>
    <w:rsid w:val="00F36DE5"/>
    <w:rsid w:val="00F37B1B"/>
    <w:rsid w:val="00F37FE5"/>
    <w:rsid w:val="00F40624"/>
    <w:rsid w:val="00F40D18"/>
    <w:rsid w:val="00F43D7F"/>
    <w:rsid w:val="00F52808"/>
    <w:rsid w:val="00F5454C"/>
    <w:rsid w:val="00F60C83"/>
    <w:rsid w:val="00F617C8"/>
    <w:rsid w:val="00F65C41"/>
    <w:rsid w:val="00F67C2E"/>
    <w:rsid w:val="00F70C64"/>
    <w:rsid w:val="00F7127C"/>
    <w:rsid w:val="00F73BD8"/>
    <w:rsid w:val="00F741EE"/>
    <w:rsid w:val="00F7491F"/>
    <w:rsid w:val="00F832CF"/>
    <w:rsid w:val="00F83577"/>
    <w:rsid w:val="00F84DBD"/>
    <w:rsid w:val="00F95F81"/>
    <w:rsid w:val="00F969E2"/>
    <w:rsid w:val="00F96F92"/>
    <w:rsid w:val="00FA420D"/>
    <w:rsid w:val="00FA5675"/>
    <w:rsid w:val="00FC36A2"/>
    <w:rsid w:val="00FC431D"/>
    <w:rsid w:val="00FD1221"/>
    <w:rsid w:val="00FD15F0"/>
    <w:rsid w:val="00FD5954"/>
    <w:rsid w:val="00FD7545"/>
    <w:rsid w:val="00FD75A6"/>
    <w:rsid w:val="00FE1A8F"/>
    <w:rsid w:val="00FE1E12"/>
    <w:rsid w:val="00FE60FC"/>
    <w:rsid w:val="00FE7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EAB"/>
    <w:pPr>
      <w:widowControl w:val="0"/>
      <w:snapToGrid w:val="0"/>
      <w:jc w:val="both"/>
    </w:pPr>
    <w:rPr>
      <w:rFonts w:ascii="Verdana" w:eastAsia="微软雅黑" w:hAnsi="Verdana" w:cs="黑体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F1662"/>
    <w:pPr>
      <w:keepNext/>
      <w:keepLines/>
      <w:numPr>
        <w:numId w:val="22"/>
      </w:numPr>
      <w:spacing w:before="180" w:after="14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1662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1662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F1662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662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F1662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F1662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F1662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F1662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rsid w:val="00406ACA"/>
    <w:rPr>
      <w:rFonts w:ascii="Verdana" w:eastAsia="微软雅黑" w:hAnsi="Verdana" w:cs="黑体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3F88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406ACA"/>
    <w:pPr>
      <w:pBdr>
        <w:bottom w:val="single" w:sz="6" w:space="1" w:color="auto"/>
      </w:pBdr>
      <w:tabs>
        <w:tab w:val="center" w:pos="4819"/>
        <w:tab w:val="right" w:pos="9638"/>
      </w:tabs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8E3F88"/>
    <w:rPr>
      <w:sz w:val="18"/>
      <w:szCs w:val="18"/>
    </w:rPr>
  </w:style>
  <w:style w:type="paragraph" w:styleId="a6">
    <w:name w:val="List Paragraph"/>
    <w:basedOn w:val="a"/>
    <w:uiPriority w:val="34"/>
    <w:qFormat/>
    <w:rsid w:val="009C49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1662"/>
    <w:rPr>
      <w:rFonts w:ascii="Verdana" w:eastAsia="微软雅黑" w:hAnsi="Verdana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1662"/>
    <w:rPr>
      <w:rFonts w:ascii="Verdana" w:eastAsia="微软雅黑" w:hAnsi="Verdan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F1662"/>
    <w:rPr>
      <w:rFonts w:ascii="Verdana" w:eastAsia="微软雅黑" w:hAnsi="Verdana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F166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F1662"/>
    <w:rPr>
      <w:rFonts w:ascii="Verdana" w:eastAsia="微软雅黑" w:hAnsi="Verdana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F1662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F1662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7091B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7091B"/>
  </w:style>
  <w:style w:type="character" w:styleId="a7">
    <w:name w:val="Hyperlink"/>
    <w:basedOn w:val="a0"/>
    <w:uiPriority w:val="99"/>
    <w:unhideWhenUsed/>
    <w:rsid w:val="0047091B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0262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yx.NANHUA\Desktop\XXX&#65288;&#24494;&#36719;&#38597;&#40657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36068-005A-47BB-BE6B-4579FDF9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XXX（微软雅黑）.dot</Template>
  <TotalTime>431</TotalTime>
  <Pages>8</Pages>
  <Words>482</Words>
  <Characters>2749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微软中国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崔炎新</dc:creator>
  <cp:lastModifiedBy>Administrator</cp:lastModifiedBy>
  <cp:revision>791</cp:revision>
  <dcterms:created xsi:type="dcterms:W3CDTF">2016-04-15T12:04:00Z</dcterms:created>
  <dcterms:modified xsi:type="dcterms:W3CDTF">2016-04-22T14:50:00Z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